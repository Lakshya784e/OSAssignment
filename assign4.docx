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F883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</w:rPr>
      </w:pPr>
    </w:p>
    <w:p w14:paraId="62987B73" w14:textId="045B8707" w:rsidR="003D6D94" w:rsidRDefault="00AF2C6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Operating System</w:t>
      </w:r>
    </w:p>
    <w:p w14:paraId="0EC4DE05" w14:textId="79754111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4ITRC2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3186273B" w14:textId="702E660D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IT I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</w:p>
    <w:p w14:paraId="029BCBDE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DE8B76D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53D197C8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AB8B391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ACD8856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9F409BC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i/>
          <w:sz w:val="24"/>
          <w:szCs w:val="24"/>
        </w:rPr>
        <w:t>Submitted by</w:t>
      </w:r>
    </w:p>
    <w:p w14:paraId="72263780" w14:textId="2324C7A4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Raghav Agrawal</w:t>
      </w:r>
    </w:p>
    <w:p w14:paraId="3F2C3145" w14:textId="12EB0807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23I</w:t>
      </w:r>
      <w:r w:rsidR="00AF2C6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056</w:t>
      </w:r>
    </w:p>
    <w:p w14:paraId="1D6B0301" w14:textId="4A61E15D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‘A’</w:t>
      </w:r>
    </w:p>
    <w:p w14:paraId="2D5EF629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F165099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061EBEEC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648F2632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Submitted to</w:t>
      </w:r>
    </w:p>
    <w:p w14:paraId="543B8835" w14:textId="4DB70853" w:rsidR="003D6D94" w:rsidRPr="00AF2C64" w:rsidRDefault="00AF2C64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Jasneet Kaur Mam</w:t>
      </w:r>
    </w:p>
    <w:p w14:paraId="0AE53D96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85F4A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C4B68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Institute of Engineering and Technology</w:t>
      </w:r>
    </w:p>
    <w:p w14:paraId="2715D775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Devi Ahilya Vishwavidhyalaya, Indore (M.P.) India</w:t>
      </w:r>
    </w:p>
    <w:p w14:paraId="0BF774F4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8">
        <w:r w:rsidRPr="00FE3401">
          <w:rPr>
            <w:rFonts w:ascii="Times New Roman" w:eastAsia="Times New Roman" w:hAnsi="Times New Roman" w:cs="Times New Roman"/>
            <w:sz w:val="24"/>
            <w:szCs w:val="24"/>
          </w:rPr>
          <w:t>www.iet.dauniv.ac.in</w:t>
        </w:r>
      </w:hyperlink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A14579B" w14:textId="245D26A5" w:rsidR="003D6D94" w:rsidRPr="00AF2C64" w:rsidRDefault="00441AE9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="00AF2C64">
        <w:rPr>
          <w:rFonts w:ascii="Times New Roman" w:eastAsia="Times New Roman" w:hAnsi="Times New Roman" w:cs="Times New Roman"/>
          <w:b/>
          <w:sz w:val="24"/>
          <w:szCs w:val="24"/>
        </w:rPr>
        <w:t>2023-2027</w:t>
      </w:r>
    </w:p>
    <w:p w14:paraId="3E3291C5" w14:textId="77777777" w:rsidR="003D6D94" w:rsidRDefault="003D6D94"/>
    <w:p w14:paraId="5DD1609D" w14:textId="77777777" w:rsidR="00673737" w:rsidRDefault="00673737"/>
    <w:p w14:paraId="4D4EB039" w14:textId="2CDAFE24" w:rsidR="00673737" w:rsidRDefault="00673737"/>
    <w:p w14:paraId="0419E8AD" w14:textId="77777777" w:rsidR="00673737" w:rsidRDefault="00673737" w:rsidP="00673737">
      <w:pPr>
        <w:spacing w:after="160" w:line="259" w:lineRule="auto"/>
        <w:jc w:val="center"/>
        <w:rPr>
          <w:b/>
          <w:bCs/>
          <w:u w:val="single"/>
        </w:rPr>
      </w:pPr>
      <w:r w:rsidRPr="00673737">
        <w:rPr>
          <w:b/>
          <w:bCs/>
          <w:u w:val="single"/>
        </w:rPr>
        <w:lastRenderedPageBreak/>
        <w:t>Assignment IV</w:t>
      </w:r>
    </w:p>
    <w:p w14:paraId="4DEFE11B" w14:textId="77777777" w:rsidR="00673737" w:rsidRPr="001B092A" w:rsidRDefault="00673737" w:rsidP="001B092A">
      <w:pPr>
        <w:spacing w:after="160" w:line="259" w:lineRule="auto"/>
        <w:rPr>
          <w:b/>
          <w:bCs/>
        </w:rPr>
      </w:pPr>
      <w:r w:rsidRPr="001B092A">
        <w:rPr>
          <w:b/>
          <w:bCs/>
        </w:rPr>
        <w:t>Process Management Calls:</w:t>
      </w:r>
    </w:p>
    <w:p w14:paraId="0FA26B02" w14:textId="77777777" w:rsidR="00673737" w:rsidRDefault="00673737" w:rsidP="00673737">
      <w:pPr>
        <w:spacing w:after="160" w:line="259" w:lineRule="auto"/>
      </w:pPr>
      <w:r w:rsidRPr="00673737">
        <w:t>These system calls are used to manage processes — creation, execution, waiting, and termination.</w:t>
      </w:r>
    </w:p>
    <w:p w14:paraId="43C8F399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fork()</w:t>
      </w:r>
      <w:r w:rsidRPr="001B092A">
        <w:br/>
        <w:t>Creates a new process by duplicating the calling process. Returns 0 to the child and child PID to the parent.</w:t>
      </w:r>
      <w:r w:rsidRPr="001B092A">
        <w:br/>
      </w:r>
      <w:r w:rsidRPr="001B092A">
        <w:rPr>
          <w:i/>
          <w:iCs/>
        </w:rPr>
        <w:t>Use:</w:t>
      </w:r>
      <w:r w:rsidRPr="001B092A">
        <w:t xml:space="preserve"> Process creation</w:t>
      </w:r>
    </w:p>
    <w:p w14:paraId="4621AC07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exec()</w:t>
      </w:r>
      <w:r w:rsidRPr="001B092A">
        <w:br/>
        <w:t xml:space="preserve">Replaces the current process image with a new process image. Several variants like </w:t>
      </w:r>
      <w:proofErr w:type="spellStart"/>
      <w:r w:rsidRPr="001B092A">
        <w:t>execl</w:t>
      </w:r>
      <w:proofErr w:type="spellEnd"/>
      <w:r w:rsidRPr="001B092A">
        <w:t xml:space="preserve">(), </w:t>
      </w:r>
      <w:proofErr w:type="spellStart"/>
      <w:r w:rsidRPr="001B092A">
        <w:t>execp</w:t>
      </w:r>
      <w:proofErr w:type="spellEnd"/>
      <w:r w:rsidRPr="001B092A">
        <w:t xml:space="preserve">(), </w:t>
      </w:r>
      <w:proofErr w:type="spellStart"/>
      <w:r w:rsidRPr="001B092A">
        <w:t>execv</w:t>
      </w:r>
      <w:proofErr w:type="spellEnd"/>
      <w:r w:rsidRPr="001B092A">
        <w:t>().</w:t>
      </w:r>
      <w:r w:rsidRPr="001B092A">
        <w:br/>
      </w:r>
      <w:r w:rsidRPr="001B092A">
        <w:rPr>
          <w:i/>
          <w:iCs/>
        </w:rPr>
        <w:t>Use:</w:t>
      </w:r>
      <w:r w:rsidRPr="001B092A">
        <w:t xml:space="preserve"> To run a different program in the current process.</w:t>
      </w:r>
    </w:p>
    <w:p w14:paraId="02B05592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wait()</w:t>
      </w:r>
      <w:r w:rsidRPr="001B092A">
        <w:br/>
        <w:t>Makes the parent wait until one of its child processes terminates.</w:t>
      </w:r>
      <w:r w:rsidRPr="001B092A">
        <w:br/>
        <w:t xml:space="preserve"> </w:t>
      </w:r>
      <w:r w:rsidRPr="001B092A">
        <w:rPr>
          <w:i/>
          <w:iCs/>
        </w:rPr>
        <w:t>Use:</w:t>
      </w:r>
      <w:r w:rsidRPr="001B092A">
        <w:t xml:space="preserve"> Process synchronization</w:t>
      </w:r>
    </w:p>
    <w:p w14:paraId="18953481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exit()</w:t>
      </w:r>
      <w:r w:rsidRPr="001B092A">
        <w:br/>
        <w:t>Terminates the calling process and returns a status code to the parent.</w:t>
      </w:r>
      <w:r w:rsidRPr="001B092A">
        <w:br/>
      </w:r>
      <w:r w:rsidRPr="001B092A">
        <w:rPr>
          <w:i/>
          <w:iCs/>
        </w:rPr>
        <w:t>Use:</w:t>
      </w:r>
      <w:r w:rsidRPr="001B092A">
        <w:t xml:space="preserve"> Clean process termination</w:t>
      </w:r>
    </w:p>
    <w:p w14:paraId="7BB4B528" w14:textId="77777777" w:rsidR="001B092A" w:rsidRDefault="001B092A" w:rsidP="00673737">
      <w:pPr>
        <w:spacing w:after="160" w:line="259" w:lineRule="auto"/>
        <w:rPr>
          <w:b/>
          <w:bCs/>
        </w:rPr>
      </w:pPr>
      <w:r>
        <w:rPr>
          <w:b/>
          <w:bCs/>
        </w:rPr>
        <w:t>File Management Calls:</w:t>
      </w:r>
    </w:p>
    <w:p w14:paraId="566EF641" w14:textId="2B61A816" w:rsidR="001B092A" w:rsidRDefault="001B092A" w:rsidP="00673737">
      <w:pPr>
        <w:spacing w:after="160" w:line="259" w:lineRule="auto"/>
      </w:pPr>
      <w:r w:rsidRPr="001B092A">
        <w:t>Used to manipulate files — opening, reading, writing, and closing.</w:t>
      </w:r>
    </w:p>
    <w:p w14:paraId="436BF312" w14:textId="4D4A4353" w:rsidR="001B092A" w:rsidRDefault="001B092A" w:rsidP="00673737">
      <w:pPr>
        <w:spacing w:after="160" w:line="259" w:lineRule="auto"/>
      </w:pPr>
      <w:r w:rsidRPr="001B092A">
        <w:rPr>
          <w:b/>
          <w:bCs/>
        </w:rPr>
        <w:t>open()</w:t>
      </w:r>
      <w:r w:rsidRPr="001B092A">
        <w:br/>
        <w:t>Opens a file and returns a file descriptor.</w:t>
      </w:r>
    </w:p>
    <w:p w14:paraId="6BAAEB68" w14:textId="71592674" w:rsidR="001B092A" w:rsidRDefault="001B092A" w:rsidP="00673737">
      <w:pPr>
        <w:spacing w:after="160" w:line="259" w:lineRule="auto"/>
      </w:pPr>
      <w:r w:rsidRPr="001B092A">
        <w:rPr>
          <w:b/>
          <w:bCs/>
        </w:rPr>
        <w:t>read()</w:t>
      </w:r>
      <w:r w:rsidRPr="001B092A">
        <w:br/>
        <w:t>Reads data from a file descriptor into a buffer.</w:t>
      </w:r>
    </w:p>
    <w:p w14:paraId="313FC5A5" w14:textId="638362B2" w:rsidR="001B092A" w:rsidRDefault="001B092A" w:rsidP="00673737">
      <w:pPr>
        <w:spacing w:after="160" w:line="259" w:lineRule="auto"/>
      </w:pPr>
      <w:r w:rsidRPr="001B092A">
        <w:rPr>
          <w:b/>
          <w:bCs/>
        </w:rPr>
        <w:t>write()</w:t>
      </w:r>
      <w:r w:rsidRPr="001B092A">
        <w:br/>
        <w:t>Writes data from a buffer to a file descriptor.</w:t>
      </w:r>
    </w:p>
    <w:p w14:paraId="08F8B418" w14:textId="5838EA88" w:rsidR="001B092A" w:rsidRDefault="001B092A" w:rsidP="00673737">
      <w:pPr>
        <w:spacing w:after="160" w:line="259" w:lineRule="auto"/>
      </w:pPr>
      <w:r w:rsidRPr="001B092A">
        <w:rPr>
          <w:b/>
          <w:bCs/>
        </w:rPr>
        <w:t>close()</w:t>
      </w:r>
      <w:r w:rsidRPr="001B092A">
        <w:br/>
        <w:t>Closes an opened file descriptor.</w:t>
      </w:r>
    </w:p>
    <w:p w14:paraId="4E8F754F" w14:textId="080D3406" w:rsidR="001B092A" w:rsidRDefault="001B092A" w:rsidP="00673737">
      <w:pPr>
        <w:spacing w:after="160" w:line="259" w:lineRule="auto"/>
        <w:rPr>
          <w:b/>
          <w:bCs/>
        </w:rPr>
      </w:pPr>
      <w:r>
        <w:rPr>
          <w:b/>
          <w:bCs/>
        </w:rPr>
        <w:t>Device Management System Calls</w:t>
      </w:r>
    </w:p>
    <w:p w14:paraId="548265B1" w14:textId="3B990C99" w:rsidR="001B092A" w:rsidRPr="001B092A" w:rsidRDefault="001B092A" w:rsidP="00673737">
      <w:pPr>
        <w:spacing w:after="160" w:line="259" w:lineRule="auto"/>
      </w:pPr>
      <w:r w:rsidRPr="001B092A">
        <w:t>Handle input/output devices using file descriptors or specific interfaces.</w:t>
      </w:r>
    </w:p>
    <w:p w14:paraId="6A4C61D6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read() / write()</w:t>
      </w:r>
      <w:r w:rsidRPr="001B092A">
        <w:br/>
        <w:t>Same as file calls, used for I/O with devices like keyboards, screens, etc.</w:t>
      </w:r>
    </w:p>
    <w:p w14:paraId="37C0CA6B" w14:textId="77777777" w:rsidR="001B092A" w:rsidRDefault="001B092A" w:rsidP="00673737">
      <w:pPr>
        <w:spacing w:after="160" w:line="259" w:lineRule="auto"/>
      </w:pPr>
      <w:proofErr w:type="spellStart"/>
      <w:r w:rsidRPr="001B092A">
        <w:rPr>
          <w:b/>
          <w:bCs/>
        </w:rPr>
        <w:t>ioctl</w:t>
      </w:r>
      <w:proofErr w:type="spellEnd"/>
      <w:r w:rsidRPr="001B092A">
        <w:rPr>
          <w:b/>
          <w:bCs/>
        </w:rPr>
        <w:t>()</w:t>
      </w:r>
      <w:r w:rsidRPr="001B092A">
        <w:br/>
        <w:t>Performs device-specific input/output operations.</w:t>
      </w:r>
    </w:p>
    <w:p w14:paraId="3A437299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select()</w:t>
      </w:r>
      <w:r w:rsidRPr="001B092A">
        <w:br/>
        <w:t>Monitors multiple file descriptors to see if I/O is possible.</w:t>
      </w:r>
    </w:p>
    <w:p w14:paraId="0FDDA824" w14:textId="77777777" w:rsidR="001B092A" w:rsidRDefault="001B092A" w:rsidP="00673737">
      <w:pPr>
        <w:spacing w:after="160" w:line="259" w:lineRule="auto"/>
        <w:rPr>
          <w:b/>
          <w:bCs/>
        </w:rPr>
      </w:pPr>
      <w:r>
        <w:rPr>
          <w:b/>
          <w:bCs/>
        </w:rPr>
        <w:t>Network Management System Calls</w:t>
      </w:r>
    </w:p>
    <w:p w14:paraId="379FEBC7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socket()</w:t>
      </w:r>
      <w:r w:rsidRPr="001B092A">
        <w:br/>
        <w:t>Creates a socket for communication.</w:t>
      </w:r>
    </w:p>
    <w:p w14:paraId="01C57F72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connect()</w:t>
      </w:r>
      <w:r w:rsidRPr="001B092A">
        <w:br/>
        <w:t>Connects the socket to the server.</w:t>
      </w:r>
    </w:p>
    <w:p w14:paraId="7250133D" w14:textId="77777777" w:rsidR="001B092A" w:rsidRDefault="001B092A" w:rsidP="00673737">
      <w:pPr>
        <w:spacing w:after="160" w:line="259" w:lineRule="auto"/>
      </w:pPr>
      <w:r w:rsidRPr="001B092A">
        <w:rPr>
          <w:b/>
          <w:bCs/>
        </w:rPr>
        <w:t>send()</w:t>
      </w:r>
      <w:r w:rsidRPr="001B092A">
        <w:br/>
        <w:t>Sends data over a connected socket.</w:t>
      </w:r>
    </w:p>
    <w:p w14:paraId="45195AEA" w14:textId="717F4151" w:rsidR="001B092A" w:rsidRDefault="001B092A" w:rsidP="00673737">
      <w:pPr>
        <w:spacing w:after="160" w:line="259" w:lineRule="auto"/>
      </w:pPr>
      <w:proofErr w:type="spellStart"/>
      <w:r w:rsidRPr="001B092A">
        <w:rPr>
          <w:b/>
          <w:bCs/>
        </w:rPr>
        <w:lastRenderedPageBreak/>
        <w:t>recv</w:t>
      </w:r>
      <w:proofErr w:type="spellEnd"/>
      <w:r w:rsidRPr="001B092A">
        <w:rPr>
          <w:b/>
          <w:bCs/>
        </w:rPr>
        <w:t>()</w:t>
      </w:r>
      <w:r w:rsidRPr="001B092A">
        <w:br/>
        <w:t>Receives data from a connected socket.</w:t>
      </w:r>
    </w:p>
    <w:p w14:paraId="1E5A2990" w14:textId="02D807FA" w:rsidR="001B092A" w:rsidRDefault="001B092A" w:rsidP="00673737">
      <w:pPr>
        <w:spacing w:after="160" w:line="259" w:lineRule="auto"/>
        <w:rPr>
          <w:b/>
          <w:bCs/>
        </w:rPr>
      </w:pPr>
      <w:r>
        <w:rPr>
          <w:b/>
          <w:bCs/>
        </w:rPr>
        <w:t>System Information Management System Calls</w:t>
      </w:r>
    </w:p>
    <w:p w14:paraId="5DA13573" w14:textId="60C47311" w:rsidR="001B092A" w:rsidRDefault="001B092A" w:rsidP="00673737">
      <w:pPr>
        <w:spacing w:after="160" w:line="259" w:lineRule="auto"/>
      </w:pPr>
      <w:r>
        <w:t>Used to obtain various system-related info</w:t>
      </w:r>
    </w:p>
    <w:p w14:paraId="0C727BA6" w14:textId="5ED30FCA" w:rsidR="001B092A" w:rsidRDefault="001B092A" w:rsidP="00673737">
      <w:pPr>
        <w:spacing w:after="160" w:line="259" w:lineRule="auto"/>
      </w:pPr>
      <w:proofErr w:type="spellStart"/>
      <w:r w:rsidRPr="001B092A">
        <w:rPr>
          <w:b/>
          <w:bCs/>
        </w:rPr>
        <w:t>getpid</w:t>
      </w:r>
      <w:proofErr w:type="spellEnd"/>
      <w:r w:rsidRPr="001B092A">
        <w:rPr>
          <w:b/>
          <w:bCs/>
        </w:rPr>
        <w:t>()</w:t>
      </w:r>
      <w:r w:rsidRPr="001B092A">
        <w:br/>
        <w:t>Returns the process ID of the calling process.</w:t>
      </w:r>
    </w:p>
    <w:p w14:paraId="42BD3D9A" w14:textId="16D41EAA" w:rsidR="001B092A" w:rsidRDefault="001B092A" w:rsidP="00673737">
      <w:pPr>
        <w:spacing w:after="160" w:line="259" w:lineRule="auto"/>
      </w:pPr>
      <w:proofErr w:type="spellStart"/>
      <w:r w:rsidRPr="001B092A">
        <w:rPr>
          <w:b/>
          <w:bCs/>
        </w:rPr>
        <w:t>getuid</w:t>
      </w:r>
      <w:proofErr w:type="spellEnd"/>
      <w:r w:rsidRPr="001B092A">
        <w:rPr>
          <w:b/>
          <w:bCs/>
        </w:rPr>
        <w:t>()</w:t>
      </w:r>
      <w:r w:rsidRPr="001B092A">
        <w:br/>
        <w:t>Returns the real user ID of the calling process.</w:t>
      </w:r>
    </w:p>
    <w:p w14:paraId="52E8317B" w14:textId="602B2B78" w:rsidR="001B092A" w:rsidRDefault="001B092A" w:rsidP="00673737">
      <w:pPr>
        <w:spacing w:after="160" w:line="259" w:lineRule="auto"/>
      </w:pPr>
      <w:proofErr w:type="spellStart"/>
      <w:r w:rsidRPr="001B092A">
        <w:rPr>
          <w:b/>
          <w:bCs/>
        </w:rPr>
        <w:t>gethostname</w:t>
      </w:r>
      <w:proofErr w:type="spellEnd"/>
      <w:r w:rsidRPr="001B092A">
        <w:rPr>
          <w:b/>
          <w:bCs/>
        </w:rPr>
        <w:t>()</w:t>
      </w:r>
      <w:r w:rsidRPr="001B092A">
        <w:br/>
        <w:t>Gets the name of the host machine.</w:t>
      </w:r>
    </w:p>
    <w:p w14:paraId="2183DF2B" w14:textId="58DA365E" w:rsidR="001B092A" w:rsidRPr="001B092A" w:rsidRDefault="001B092A" w:rsidP="00673737">
      <w:pPr>
        <w:spacing w:after="160" w:line="259" w:lineRule="auto"/>
      </w:pPr>
      <w:proofErr w:type="spellStart"/>
      <w:r w:rsidRPr="001B092A">
        <w:rPr>
          <w:b/>
          <w:bCs/>
        </w:rPr>
        <w:t>sysinfo</w:t>
      </w:r>
      <w:proofErr w:type="spellEnd"/>
      <w:r w:rsidRPr="001B092A">
        <w:rPr>
          <w:b/>
          <w:bCs/>
        </w:rPr>
        <w:t>()</w:t>
      </w:r>
      <w:r w:rsidRPr="001B092A">
        <w:br/>
        <w:t>Provides system statistics like uptime, memory usage, etc.</w:t>
      </w:r>
    </w:p>
    <w:p w14:paraId="68547854" w14:textId="57DA71E4" w:rsidR="00673737" w:rsidRPr="00673737" w:rsidRDefault="00673737" w:rsidP="00673737">
      <w:pPr>
        <w:spacing w:after="160" w:line="259" w:lineRule="auto"/>
      </w:pPr>
      <w:r w:rsidRPr="00673737">
        <w:br w:type="page"/>
      </w:r>
    </w:p>
    <w:p w14:paraId="43A1AF9D" w14:textId="77777777" w:rsidR="00673737" w:rsidRDefault="00673737"/>
    <w:p w14:paraId="36B49443" w14:textId="77777777" w:rsidR="00AF2C64" w:rsidRDefault="00AF2C64"/>
    <w:p w14:paraId="13AD40BF" w14:textId="77777777" w:rsidR="00AF2C64" w:rsidRDefault="00AF2C64" w:rsidP="00AF2C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652BA0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023D5A6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9B28F8C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01BD3C3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3EA5E5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73BD84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07B37C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0751D9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7CA50D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4D6E66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3C6283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0F0FBE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5162D7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19ABCA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ADF530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C20B92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D5BC8C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18DE1A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E1B170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8A02F2" w14:textId="1A3C4B63" w:rsidR="008A75EA" w:rsidRP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A75EA">
        <w:rPr>
          <w:rFonts w:ascii="Times New Roman" w:hAnsi="Times New Roman" w:cs="Times New Roman"/>
          <w:b/>
          <w:bCs/>
          <w:i/>
          <w:iCs/>
          <w:sz w:val="40"/>
          <w:szCs w:val="40"/>
        </w:rPr>
        <w:t>Thank You</w:t>
      </w:r>
    </w:p>
    <w:sectPr w:rsidR="008A75EA" w:rsidRPr="008A75EA" w:rsidSect="00360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D7EBD" w14:textId="77777777" w:rsidR="00BE7170" w:rsidRDefault="00BE7170" w:rsidP="007C19D4">
      <w:pPr>
        <w:spacing w:after="0" w:line="240" w:lineRule="auto"/>
      </w:pPr>
      <w:r>
        <w:separator/>
      </w:r>
    </w:p>
  </w:endnote>
  <w:endnote w:type="continuationSeparator" w:id="0">
    <w:p w14:paraId="1B345709" w14:textId="77777777" w:rsidR="00BE7170" w:rsidRDefault="00BE7170" w:rsidP="007C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15161" w14:textId="77777777" w:rsidR="000C7A53" w:rsidRDefault="000C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520"/>
      <w:docPartObj>
        <w:docPartGallery w:val="Page Numbers (Bottom of Page)"/>
        <w:docPartUnique/>
      </w:docPartObj>
    </w:sdtPr>
    <w:sdtContent>
      <w:p w14:paraId="069288E4" w14:textId="77777777" w:rsidR="007C19D4" w:rsidRDefault="00714B17" w:rsidP="000C7A53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41A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A5391" w14:textId="77777777" w:rsidR="007C19D4" w:rsidRDefault="007C19D4" w:rsidP="007C19D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6E9BB" w14:textId="77777777" w:rsidR="000C7A53" w:rsidRDefault="000C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C0439" w14:textId="77777777" w:rsidR="00BE7170" w:rsidRDefault="00BE7170" w:rsidP="007C19D4">
      <w:pPr>
        <w:spacing w:after="0" w:line="240" w:lineRule="auto"/>
      </w:pPr>
      <w:r>
        <w:separator/>
      </w:r>
    </w:p>
  </w:footnote>
  <w:footnote w:type="continuationSeparator" w:id="0">
    <w:p w14:paraId="3D787C67" w14:textId="77777777" w:rsidR="00BE7170" w:rsidRDefault="00BE7170" w:rsidP="007C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4A619" w14:textId="565E4D22" w:rsidR="007C3F10" w:rsidRDefault="00000000">
    <w:pPr>
      <w:pStyle w:val="Header"/>
    </w:pPr>
    <w:r>
      <w:rPr>
        <w:noProof/>
      </w:rPr>
      <w:pict w14:anchorId="6DA7B8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9" o:spid="_x0000_s1028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856C1" w14:textId="1E71E1D3" w:rsidR="007C19D4" w:rsidRPr="00B16E1B" w:rsidRDefault="00000000">
    <w:pPr>
      <w:pStyle w:val="Header"/>
      <w:rPr>
        <w:sz w:val="16"/>
        <w:szCs w:val="16"/>
        <w:lang w:val="en-US"/>
      </w:rPr>
    </w:pPr>
    <w:r>
      <w:rPr>
        <w:noProof/>
      </w:rPr>
      <w:pict w14:anchorId="1B5EC9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30" o:spid="_x0000_s1029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  <w:r w:rsidR="00B16E1B" w:rsidRPr="00B16E1B">
      <w:rPr>
        <w:sz w:val="16"/>
        <w:szCs w:val="16"/>
        <w:lang w:val="en-US"/>
      </w:rPr>
      <w:t>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4D65" w14:textId="118E778A" w:rsidR="007C3F10" w:rsidRDefault="00000000">
    <w:pPr>
      <w:pStyle w:val="Header"/>
    </w:pPr>
    <w:r>
      <w:rPr>
        <w:noProof/>
      </w:rPr>
      <w:pict w14:anchorId="26AB37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8" o:spid="_x0000_s1027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DB"/>
    <w:multiLevelType w:val="hybridMultilevel"/>
    <w:tmpl w:val="5DBA1E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37F12"/>
    <w:multiLevelType w:val="hybridMultilevel"/>
    <w:tmpl w:val="60FC22B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7575104"/>
    <w:multiLevelType w:val="hybridMultilevel"/>
    <w:tmpl w:val="AD0E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024E5"/>
    <w:multiLevelType w:val="hybridMultilevel"/>
    <w:tmpl w:val="EBF0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6CF4"/>
    <w:multiLevelType w:val="hybridMultilevel"/>
    <w:tmpl w:val="E7065A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C22FF"/>
    <w:multiLevelType w:val="hybridMultilevel"/>
    <w:tmpl w:val="925688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249117BA"/>
    <w:multiLevelType w:val="hybridMultilevel"/>
    <w:tmpl w:val="E8405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302C78"/>
    <w:multiLevelType w:val="hybridMultilevel"/>
    <w:tmpl w:val="8432078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A416DE"/>
    <w:multiLevelType w:val="hybridMultilevel"/>
    <w:tmpl w:val="4F90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11FE"/>
    <w:multiLevelType w:val="hybridMultilevel"/>
    <w:tmpl w:val="FB5A58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A3BAD"/>
    <w:multiLevelType w:val="hybridMultilevel"/>
    <w:tmpl w:val="2FA8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17DAD"/>
    <w:multiLevelType w:val="hybridMultilevel"/>
    <w:tmpl w:val="6248F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646808"/>
    <w:multiLevelType w:val="hybridMultilevel"/>
    <w:tmpl w:val="81DC73A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F234314"/>
    <w:multiLevelType w:val="hybridMultilevel"/>
    <w:tmpl w:val="0F20A4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62E3F"/>
    <w:multiLevelType w:val="hybridMultilevel"/>
    <w:tmpl w:val="CE5AEB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0E748A"/>
    <w:multiLevelType w:val="hybridMultilevel"/>
    <w:tmpl w:val="6B7A7E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951422"/>
    <w:multiLevelType w:val="multilevel"/>
    <w:tmpl w:val="07A0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50784"/>
    <w:multiLevelType w:val="hybridMultilevel"/>
    <w:tmpl w:val="85B054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A570A"/>
    <w:multiLevelType w:val="hybridMultilevel"/>
    <w:tmpl w:val="C8A05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F93FEE"/>
    <w:multiLevelType w:val="hybridMultilevel"/>
    <w:tmpl w:val="A5CCFC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86061">
    <w:abstractNumId w:val="10"/>
  </w:num>
  <w:num w:numId="2" w16cid:durableId="1140458646">
    <w:abstractNumId w:val="3"/>
  </w:num>
  <w:num w:numId="3" w16cid:durableId="1329749767">
    <w:abstractNumId w:val="5"/>
  </w:num>
  <w:num w:numId="4" w16cid:durableId="1069307294">
    <w:abstractNumId w:val="15"/>
  </w:num>
  <w:num w:numId="5" w16cid:durableId="1760516146">
    <w:abstractNumId w:val="7"/>
  </w:num>
  <w:num w:numId="6" w16cid:durableId="1093628448">
    <w:abstractNumId w:val="1"/>
  </w:num>
  <w:num w:numId="7" w16cid:durableId="396560859">
    <w:abstractNumId w:val="14"/>
  </w:num>
  <w:num w:numId="8" w16cid:durableId="1945533016">
    <w:abstractNumId w:val="17"/>
  </w:num>
  <w:num w:numId="9" w16cid:durableId="1538616703">
    <w:abstractNumId w:val="18"/>
  </w:num>
  <w:num w:numId="10" w16cid:durableId="1235893536">
    <w:abstractNumId w:val="6"/>
  </w:num>
  <w:num w:numId="11" w16cid:durableId="845171029">
    <w:abstractNumId w:val="11"/>
  </w:num>
  <w:num w:numId="12" w16cid:durableId="600334208">
    <w:abstractNumId w:val="2"/>
  </w:num>
  <w:num w:numId="13" w16cid:durableId="1886794654">
    <w:abstractNumId w:val="19"/>
  </w:num>
  <w:num w:numId="14" w16cid:durableId="2009750364">
    <w:abstractNumId w:val="8"/>
  </w:num>
  <w:num w:numId="15" w16cid:durableId="1005279467">
    <w:abstractNumId w:val="0"/>
  </w:num>
  <w:num w:numId="16" w16cid:durableId="1387485023">
    <w:abstractNumId w:val="16"/>
  </w:num>
  <w:num w:numId="17" w16cid:durableId="390346026">
    <w:abstractNumId w:val="12"/>
  </w:num>
  <w:num w:numId="18" w16cid:durableId="1753116751">
    <w:abstractNumId w:val="13"/>
  </w:num>
  <w:num w:numId="19" w16cid:durableId="139931737">
    <w:abstractNumId w:val="9"/>
  </w:num>
  <w:num w:numId="20" w16cid:durableId="82723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E9"/>
    <w:rsid w:val="0002400B"/>
    <w:rsid w:val="00091F84"/>
    <w:rsid w:val="000950EB"/>
    <w:rsid w:val="000A1671"/>
    <w:rsid w:val="000C7A53"/>
    <w:rsid w:val="000D0155"/>
    <w:rsid w:val="00124B86"/>
    <w:rsid w:val="00126B6B"/>
    <w:rsid w:val="00160BE8"/>
    <w:rsid w:val="00161ED9"/>
    <w:rsid w:val="00165A37"/>
    <w:rsid w:val="00165F84"/>
    <w:rsid w:val="00181856"/>
    <w:rsid w:val="00197029"/>
    <w:rsid w:val="001B092A"/>
    <w:rsid w:val="00205241"/>
    <w:rsid w:val="00223F51"/>
    <w:rsid w:val="0026561C"/>
    <w:rsid w:val="00317BA0"/>
    <w:rsid w:val="00334825"/>
    <w:rsid w:val="00360D21"/>
    <w:rsid w:val="00382835"/>
    <w:rsid w:val="00394E87"/>
    <w:rsid w:val="003D6D94"/>
    <w:rsid w:val="003E06A3"/>
    <w:rsid w:val="003E5A2C"/>
    <w:rsid w:val="003F7D62"/>
    <w:rsid w:val="00440944"/>
    <w:rsid w:val="00441AE9"/>
    <w:rsid w:val="00444FD8"/>
    <w:rsid w:val="00454A14"/>
    <w:rsid w:val="004771C8"/>
    <w:rsid w:val="004F2C6C"/>
    <w:rsid w:val="004F5158"/>
    <w:rsid w:val="004F67B0"/>
    <w:rsid w:val="00515CAA"/>
    <w:rsid w:val="0053682E"/>
    <w:rsid w:val="00546593"/>
    <w:rsid w:val="00594FA0"/>
    <w:rsid w:val="00625369"/>
    <w:rsid w:val="00636FDB"/>
    <w:rsid w:val="00650148"/>
    <w:rsid w:val="00652341"/>
    <w:rsid w:val="00673737"/>
    <w:rsid w:val="006A6553"/>
    <w:rsid w:val="006B661E"/>
    <w:rsid w:val="00714B17"/>
    <w:rsid w:val="00734517"/>
    <w:rsid w:val="00746E99"/>
    <w:rsid w:val="007A146E"/>
    <w:rsid w:val="007A7F0A"/>
    <w:rsid w:val="007B50DC"/>
    <w:rsid w:val="007C19D4"/>
    <w:rsid w:val="007C3F10"/>
    <w:rsid w:val="00881371"/>
    <w:rsid w:val="008A1037"/>
    <w:rsid w:val="008A75EA"/>
    <w:rsid w:val="00946B57"/>
    <w:rsid w:val="0096372C"/>
    <w:rsid w:val="00967FA4"/>
    <w:rsid w:val="0098756D"/>
    <w:rsid w:val="009A0649"/>
    <w:rsid w:val="009B34B1"/>
    <w:rsid w:val="009D2372"/>
    <w:rsid w:val="00A0696C"/>
    <w:rsid w:val="00A23F44"/>
    <w:rsid w:val="00A26F5A"/>
    <w:rsid w:val="00A66FB6"/>
    <w:rsid w:val="00AF2C64"/>
    <w:rsid w:val="00B16E1B"/>
    <w:rsid w:val="00B70F10"/>
    <w:rsid w:val="00B75591"/>
    <w:rsid w:val="00B821EF"/>
    <w:rsid w:val="00BE3B23"/>
    <w:rsid w:val="00BE7170"/>
    <w:rsid w:val="00C12B96"/>
    <w:rsid w:val="00C675AE"/>
    <w:rsid w:val="00C725FB"/>
    <w:rsid w:val="00C819CE"/>
    <w:rsid w:val="00CA6B79"/>
    <w:rsid w:val="00CB3DA2"/>
    <w:rsid w:val="00CD045B"/>
    <w:rsid w:val="00D228AE"/>
    <w:rsid w:val="00D33DEC"/>
    <w:rsid w:val="00D53AA2"/>
    <w:rsid w:val="00DA1F08"/>
    <w:rsid w:val="00E02DA5"/>
    <w:rsid w:val="00E261C5"/>
    <w:rsid w:val="00E3452E"/>
    <w:rsid w:val="00E70A6F"/>
    <w:rsid w:val="00E75676"/>
    <w:rsid w:val="00E85159"/>
    <w:rsid w:val="00EA438B"/>
    <w:rsid w:val="00ED4623"/>
    <w:rsid w:val="00EE1BBD"/>
    <w:rsid w:val="00EE2979"/>
    <w:rsid w:val="00F10FF4"/>
    <w:rsid w:val="00F11A50"/>
    <w:rsid w:val="00F1727A"/>
    <w:rsid w:val="00F31DF2"/>
    <w:rsid w:val="00F5270A"/>
    <w:rsid w:val="00F60152"/>
    <w:rsid w:val="00F875A2"/>
    <w:rsid w:val="00FD7D0A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5FEB1"/>
  <w15:docId w15:val="{EB53348A-498F-4B49-B52A-D486160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2E"/>
    <w:pPr>
      <w:spacing w:after="200" w:line="276" w:lineRule="auto"/>
    </w:pPr>
    <w:rPr>
      <w:rFonts w:ascii="Calibri" w:eastAsia="Calibri" w:hAnsi="Calibri" w:cs="Calibri"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87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394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.dauniv.ac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T-f\Desktop\Computer%20Hardware%20Lab\Poorim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09A4-CFEE-467D-B216-50F500C6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Poorima Template</Template>
  <TotalTime>8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IET-f</dc:creator>
  <cp:lastModifiedBy>Raghav Agrawal</cp:lastModifiedBy>
  <cp:revision>2</cp:revision>
  <dcterms:created xsi:type="dcterms:W3CDTF">2025-04-23T04:28:00Z</dcterms:created>
  <dcterms:modified xsi:type="dcterms:W3CDTF">2025-04-23T04:28:00Z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806940de-8333-418d-b83e-2ad0639ca123</vt:lpwstr>
  </property>
</Properties>
</file>