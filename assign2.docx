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F883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</w:rPr>
      </w:pPr>
    </w:p>
    <w:p w14:paraId="62987B73" w14:textId="045B8707" w:rsidR="003D6D94" w:rsidRDefault="00AF2C6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</w:p>
    <w:p w14:paraId="0EC4DE05" w14:textId="79754111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4ITRC2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186273B" w14:textId="702E660D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 I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</w:p>
    <w:p w14:paraId="029BCBDE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DE8B76D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53D197C8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AB8B391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ACD8856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9F409BC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i/>
          <w:sz w:val="24"/>
          <w:szCs w:val="24"/>
        </w:rPr>
        <w:t>Submitted by</w:t>
      </w:r>
    </w:p>
    <w:p w14:paraId="72263780" w14:textId="2324C7A4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Raghav Agrawal</w:t>
      </w:r>
    </w:p>
    <w:p w14:paraId="3F2C3145" w14:textId="12EB0807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23I</w:t>
      </w:r>
      <w:r w:rsidR="00AF2C6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056</w:t>
      </w:r>
    </w:p>
    <w:p w14:paraId="1D6B0301" w14:textId="4A61E15D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‘A’</w:t>
      </w:r>
    </w:p>
    <w:p w14:paraId="2D5EF629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F165099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061EBEEC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648F2632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Submitted to</w:t>
      </w:r>
    </w:p>
    <w:p w14:paraId="543B8835" w14:textId="4DB70853" w:rsidR="003D6D94" w:rsidRPr="00AF2C64" w:rsidRDefault="00AF2C64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Jasneet Kaur Mam</w:t>
      </w:r>
    </w:p>
    <w:p w14:paraId="0AE53D96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85F4A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C4B68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Institute of Engineering and Technology</w:t>
      </w:r>
    </w:p>
    <w:p w14:paraId="2715D775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Devi Ahilya Vishwavidhyalaya, Indore (M.P.) India</w:t>
      </w:r>
    </w:p>
    <w:p w14:paraId="0BF774F4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8">
        <w:r w:rsidRPr="00FE3401">
          <w:rPr>
            <w:rFonts w:ascii="Times New Roman" w:eastAsia="Times New Roman" w:hAnsi="Times New Roman" w:cs="Times New Roman"/>
            <w:sz w:val="24"/>
            <w:szCs w:val="24"/>
          </w:rPr>
          <w:t>www.iet.dauniv.ac.in</w:t>
        </w:r>
      </w:hyperlink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A14579B" w14:textId="245D26A5" w:rsidR="003D6D94" w:rsidRPr="00AF2C64" w:rsidRDefault="00441AE9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="00AF2C64">
        <w:rPr>
          <w:rFonts w:ascii="Times New Roman" w:eastAsia="Times New Roman" w:hAnsi="Times New Roman" w:cs="Times New Roman"/>
          <w:b/>
          <w:sz w:val="24"/>
          <w:szCs w:val="24"/>
        </w:rPr>
        <w:t>2023-2027</w:t>
      </w:r>
    </w:p>
    <w:p w14:paraId="3E3291C5" w14:textId="77777777" w:rsidR="003D6D94" w:rsidRDefault="003D6D94"/>
    <w:p w14:paraId="36B49443" w14:textId="77777777" w:rsidR="00AF2C64" w:rsidRDefault="00AF2C64"/>
    <w:p w14:paraId="13AD40BF" w14:textId="77777777" w:rsidR="00AF2C64" w:rsidRDefault="00AF2C64" w:rsidP="00AF2C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816282" w14:textId="77777777" w:rsidR="00652341" w:rsidRDefault="00EE1BBD" w:rsidP="0065234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</w:t>
      </w:r>
      <w:r w:rsidR="00546593">
        <w:rPr>
          <w:rFonts w:ascii="Times New Roman" w:hAnsi="Times New Roman" w:cs="Times New Roman"/>
          <w:b/>
          <w:sz w:val="40"/>
          <w:szCs w:val="40"/>
          <w:u w:val="single"/>
        </w:rPr>
        <w:t>s of the following commands</w:t>
      </w:r>
    </w:p>
    <w:p w14:paraId="33878138" w14:textId="15E4E7CC" w:rsidR="00652341" w:rsidRPr="00881371" w:rsidRDefault="000A1671" w:rsidP="004F6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81371">
        <w:rPr>
          <w:rFonts w:ascii="Times New Roman" w:hAnsi="Times New Roman" w:cs="Times New Roman"/>
          <w:bCs/>
          <w:i/>
          <w:iCs/>
          <w:sz w:val="28"/>
          <w:szCs w:val="28"/>
        </w:rPr>
        <w:t>pwd</w:t>
      </w:r>
      <w:r w:rsidR="004F67B0" w:rsidRPr="0088137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(Print Working Directory)</w:t>
      </w:r>
    </w:p>
    <w:p w14:paraId="3E0770B9" w14:textId="225C38A8" w:rsidR="004F67B0" w:rsidRDefault="00E261C5" w:rsidP="004F67B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the current working directory.</w:t>
      </w:r>
    </w:p>
    <w:p w14:paraId="1C1AAA7D" w14:textId="77777777" w:rsidR="00382835" w:rsidRDefault="00382835" w:rsidP="004F67B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EF73CA5" w14:textId="4325CFCB" w:rsidR="00BE3B23" w:rsidRPr="00BE3B23" w:rsidRDefault="00BE3B23" w:rsidP="00BE3B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E3B23">
        <w:rPr>
          <w:rFonts w:ascii="Times New Roman" w:hAnsi="Times New Roman" w:cs="Times New Roman"/>
          <w:bCs/>
          <w:i/>
          <w:iCs/>
          <w:sz w:val="28"/>
          <w:szCs w:val="28"/>
        </w:rPr>
        <w:t>cd (Change Directory)</w:t>
      </w:r>
    </w:p>
    <w:p w14:paraId="7A371D2D" w14:textId="6A611D3F" w:rsidR="00BE3B23" w:rsidRDefault="00BE3B23" w:rsidP="00BE3B23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Changes the directory, but no output if successful.</w:t>
      </w:r>
    </w:p>
    <w:p w14:paraId="39FCF37F" w14:textId="77777777" w:rsidR="00382835" w:rsidRDefault="00382835" w:rsidP="00BE3B23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FC63723" w14:textId="673DCE9D" w:rsidR="00BE3B23" w:rsidRPr="00BE3B23" w:rsidRDefault="00BE3B23" w:rsidP="00BE3B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E3B23">
        <w:rPr>
          <w:rFonts w:ascii="Times New Roman" w:hAnsi="Times New Roman" w:cs="Times New Roman"/>
          <w:bCs/>
          <w:i/>
          <w:iCs/>
          <w:sz w:val="28"/>
          <w:szCs w:val="28"/>
        </w:rPr>
        <w:t>ls (List files)</w:t>
      </w:r>
    </w:p>
    <w:p w14:paraId="419811A8" w14:textId="10FFDF54" w:rsidR="00BE3B23" w:rsidRDefault="00BE3B23" w:rsidP="00BE3B23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Lists files and directories in the current directory.</w:t>
      </w:r>
    </w:p>
    <w:p w14:paraId="461D65C2" w14:textId="77777777" w:rsidR="00382835" w:rsidRDefault="00382835" w:rsidP="00BE3B23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6E990A0" w14:textId="7A99BA4D" w:rsidR="00BE3B23" w:rsidRDefault="00BE3B23" w:rsidP="00BE3B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E3B23">
        <w:rPr>
          <w:rFonts w:ascii="Times New Roman" w:hAnsi="Times New Roman" w:cs="Times New Roman"/>
          <w:bCs/>
          <w:i/>
          <w:iCs/>
          <w:sz w:val="28"/>
          <w:szCs w:val="28"/>
        </w:rPr>
        <w:t>mkdir (Make Directory)</w:t>
      </w:r>
    </w:p>
    <w:p w14:paraId="574A2AEB" w14:textId="41BB98C2" w:rsidR="00BE3B23" w:rsidRDefault="00625369" w:rsidP="00625369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Creates a new directory but does not print anything if successful.</w:t>
      </w:r>
    </w:p>
    <w:p w14:paraId="4E6B5950" w14:textId="77777777" w:rsidR="00382835" w:rsidRDefault="00382835" w:rsidP="00625369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6FD7C2A" w14:textId="47FC02C5" w:rsidR="00625369" w:rsidRPr="00E85159" w:rsidRDefault="00454A14" w:rsidP="00454A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5159">
        <w:rPr>
          <w:rFonts w:ascii="Times New Roman" w:hAnsi="Times New Roman" w:cs="Times New Roman"/>
          <w:bCs/>
          <w:i/>
          <w:iCs/>
          <w:sz w:val="28"/>
          <w:szCs w:val="28"/>
        </w:rPr>
        <w:t>rm (Remove Files</w:t>
      </w:r>
      <w:r w:rsidR="00636FDB" w:rsidRPr="00E85159">
        <w:rPr>
          <w:rFonts w:ascii="Times New Roman" w:hAnsi="Times New Roman" w:cs="Times New Roman"/>
          <w:bCs/>
          <w:i/>
          <w:iCs/>
          <w:sz w:val="28"/>
          <w:szCs w:val="28"/>
        </w:rPr>
        <w:t>/Directories)</w:t>
      </w:r>
    </w:p>
    <w:p w14:paraId="53AD7F8E" w14:textId="2E74202F" w:rsidR="00636FDB" w:rsidRDefault="00636FDB" w:rsidP="00636FD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Deletes </w:t>
      </w:r>
      <w:r w:rsidR="00A66FB6">
        <w:rPr>
          <w:rFonts w:ascii="Times New Roman" w:hAnsi="Times New Roman" w:cs="Times New Roman"/>
          <w:bCs/>
          <w:sz w:val="28"/>
          <w:szCs w:val="28"/>
        </w:rPr>
        <w:t>files/directories</w:t>
      </w:r>
      <w:r w:rsidR="00A23F44">
        <w:rPr>
          <w:rFonts w:ascii="Times New Roman" w:hAnsi="Times New Roman" w:cs="Times New Roman"/>
          <w:bCs/>
          <w:sz w:val="28"/>
          <w:szCs w:val="28"/>
        </w:rPr>
        <w:t xml:space="preserve"> and shows no output unless there’s an error.</w:t>
      </w:r>
    </w:p>
    <w:p w14:paraId="5D0E0D8E" w14:textId="77777777" w:rsidR="00382835" w:rsidRDefault="00382835" w:rsidP="00636FD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73D5723" w14:textId="49BF56E1" w:rsidR="00A23F44" w:rsidRPr="00E85159" w:rsidRDefault="00A23F44" w:rsidP="00A23F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5159">
        <w:rPr>
          <w:rFonts w:ascii="Times New Roman" w:hAnsi="Times New Roman" w:cs="Times New Roman"/>
          <w:bCs/>
          <w:i/>
          <w:iCs/>
          <w:sz w:val="28"/>
          <w:szCs w:val="28"/>
        </w:rPr>
        <w:t>touch (Create Empty File)</w:t>
      </w:r>
    </w:p>
    <w:p w14:paraId="3ABED63F" w14:textId="6E496FB1" w:rsidR="00A23F44" w:rsidRDefault="00650148" w:rsidP="0065014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Creates an empty file but does not print anything if successful.</w:t>
      </w:r>
    </w:p>
    <w:p w14:paraId="2AC810BC" w14:textId="77777777" w:rsidR="00382835" w:rsidRDefault="00382835" w:rsidP="0065014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C34809E" w14:textId="007FD497" w:rsidR="00E85159" w:rsidRPr="00E85159" w:rsidRDefault="00E85159" w:rsidP="00E851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5159">
        <w:rPr>
          <w:rFonts w:ascii="Times New Roman" w:hAnsi="Times New Roman" w:cs="Times New Roman"/>
          <w:bCs/>
          <w:i/>
          <w:iCs/>
          <w:sz w:val="28"/>
          <w:szCs w:val="28"/>
        </w:rPr>
        <w:t>hostname (Show System Name)</w:t>
      </w:r>
    </w:p>
    <w:p w14:paraId="23237F41" w14:textId="3E45200F" w:rsidR="00E85159" w:rsidRDefault="00E85159" w:rsidP="00E85159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the name of the system.</w:t>
      </w:r>
    </w:p>
    <w:p w14:paraId="4A2C551D" w14:textId="77777777" w:rsidR="00382835" w:rsidRDefault="00382835" w:rsidP="00E85159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BEB4EE2" w14:textId="0B072856" w:rsidR="00124B86" w:rsidRPr="00E02DA5" w:rsidRDefault="00124B86" w:rsidP="00124B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02DA5">
        <w:rPr>
          <w:rFonts w:ascii="Times New Roman" w:hAnsi="Times New Roman" w:cs="Times New Roman"/>
          <w:bCs/>
          <w:i/>
          <w:iCs/>
          <w:sz w:val="28"/>
          <w:szCs w:val="28"/>
        </w:rPr>
        <w:t>cat (View file contents)</w:t>
      </w:r>
    </w:p>
    <w:p w14:paraId="069F6462" w14:textId="24BDFC98" w:rsidR="00124B86" w:rsidRDefault="00124B86" w:rsidP="00124B86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the content of a file.</w:t>
      </w:r>
    </w:p>
    <w:p w14:paraId="5DE377BD" w14:textId="77777777" w:rsidR="00382835" w:rsidRDefault="00382835" w:rsidP="00124B86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A0A5208" w14:textId="728399CD" w:rsidR="004771C8" w:rsidRPr="00E02DA5" w:rsidRDefault="004771C8" w:rsidP="004771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02DA5">
        <w:rPr>
          <w:rFonts w:ascii="Times New Roman" w:hAnsi="Times New Roman" w:cs="Times New Roman"/>
          <w:bCs/>
          <w:i/>
          <w:iCs/>
          <w:sz w:val="28"/>
          <w:szCs w:val="28"/>
        </w:rPr>
        <w:t>chmod (Change file Permissions)</w:t>
      </w:r>
    </w:p>
    <w:p w14:paraId="2FC061A3" w14:textId="38FE3392" w:rsidR="004771C8" w:rsidRDefault="00E02DA5" w:rsidP="004771C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Changes file permissions but does not print anything if successful.</w:t>
      </w:r>
    </w:p>
    <w:p w14:paraId="07665047" w14:textId="77777777" w:rsidR="00382835" w:rsidRDefault="00382835" w:rsidP="004771C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1E35E33" w14:textId="2F9DA173" w:rsidR="00E02DA5" w:rsidRPr="00881371" w:rsidRDefault="00E02DA5" w:rsidP="00E02D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1371">
        <w:rPr>
          <w:rFonts w:ascii="Times New Roman" w:hAnsi="Times New Roman" w:cs="Times New Roman"/>
          <w:bCs/>
          <w:i/>
          <w:iCs/>
          <w:sz w:val="28"/>
          <w:szCs w:val="28"/>
        </w:rPr>
        <w:t>echo (Print Text/String)</w:t>
      </w:r>
    </w:p>
    <w:p w14:paraId="493E9DB5" w14:textId="7EA724D7" w:rsidR="00E02DA5" w:rsidRDefault="00317BA0" w:rsidP="00E02DA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Prints text or variable values to the terminal.</w:t>
      </w:r>
    </w:p>
    <w:p w14:paraId="6FDB2B04" w14:textId="77777777" w:rsidR="00382835" w:rsidRDefault="00382835" w:rsidP="00E02DA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9A991D3" w14:textId="59CB590E" w:rsidR="00317BA0" w:rsidRPr="00881371" w:rsidRDefault="00317BA0" w:rsidP="00317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1371">
        <w:rPr>
          <w:rFonts w:ascii="Times New Roman" w:hAnsi="Times New Roman" w:cs="Times New Roman"/>
          <w:bCs/>
          <w:i/>
          <w:iCs/>
          <w:sz w:val="28"/>
          <w:szCs w:val="28"/>
        </w:rPr>
        <w:t>grep (Search Text in a file)</w:t>
      </w:r>
    </w:p>
    <w:p w14:paraId="32AB40F5" w14:textId="4A39B513" w:rsidR="00317BA0" w:rsidRDefault="00317BA0" w:rsidP="00317BA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Searches for pattern in a file and prints matching lines.</w:t>
      </w:r>
    </w:p>
    <w:p w14:paraId="26C38345" w14:textId="77777777" w:rsidR="00382835" w:rsidRDefault="00382835" w:rsidP="00317BA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D1C3DC1" w14:textId="516AD717" w:rsidR="00881371" w:rsidRPr="00382835" w:rsidRDefault="00382835" w:rsidP="00881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f</w:t>
      </w:r>
      <w:r w:rsidR="00881371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grep (fixed String Search)</w:t>
      </w:r>
    </w:p>
    <w:p w14:paraId="62EA3B05" w14:textId="7B4E906D" w:rsidR="00382835" w:rsidRPr="00382835" w:rsidRDefault="00881371" w:rsidP="0038283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Similar to grep, but searches for exact fixed strings.</w:t>
      </w:r>
    </w:p>
    <w:p w14:paraId="5219A318" w14:textId="11D75B7C" w:rsidR="00881371" w:rsidRPr="00382835" w:rsidRDefault="00382835" w:rsidP="00881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m</w:t>
      </w:r>
      <w:r w:rsidR="00881371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v (move/rename files)</w:t>
      </w:r>
    </w:p>
    <w:p w14:paraId="73C4DA8E" w14:textId="303E86C1" w:rsidR="00881371" w:rsidRDefault="00881371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Moves or renames a file but does not print anything if successful.</w:t>
      </w:r>
    </w:p>
    <w:p w14:paraId="0E9630A3" w14:textId="77777777" w:rsidR="00382835" w:rsidRDefault="00382835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CA79718" w14:textId="0278BE91" w:rsidR="00881371" w:rsidRPr="00382835" w:rsidRDefault="00382835" w:rsidP="00881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c</w:t>
      </w:r>
      <w:r w:rsidR="00881371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p (copy files/directories)</w:t>
      </w:r>
    </w:p>
    <w:p w14:paraId="372A5A84" w14:textId="4E953C86" w:rsidR="00881371" w:rsidRDefault="00881371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Copies files but does not print anything if successful.</w:t>
      </w:r>
    </w:p>
    <w:p w14:paraId="202FC2EE" w14:textId="77777777" w:rsidR="00382835" w:rsidRDefault="00382835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FDA5B5A" w14:textId="6A82E7C3" w:rsidR="00881371" w:rsidRPr="00382835" w:rsidRDefault="00382835" w:rsidP="00881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="00881371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ore (view file page-by-page)</w:t>
      </w:r>
    </w:p>
    <w:p w14:paraId="7E197D42" w14:textId="56F604C0" w:rsidR="00E75676" w:rsidRDefault="00967FA4" w:rsidP="00E75676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a file one screen at a time, pressing space moves forward.</w:t>
      </w:r>
    </w:p>
    <w:p w14:paraId="73E18EF6" w14:textId="77777777" w:rsidR="00382835" w:rsidRDefault="00382835" w:rsidP="00E75676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42FA210" w14:textId="59872A30" w:rsidR="00E75676" w:rsidRPr="00382835" w:rsidRDefault="00967FA4" w:rsidP="00881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2835">
        <w:rPr>
          <w:rFonts w:ascii="Times New Roman" w:hAnsi="Times New Roman" w:cs="Times New Roman"/>
          <w:bCs/>
          <w:i/>
          <w:iCs/>
          <w:sz w:val="28"/>
          <w:szCs w:val="28"/>
        </w:rPr>
        <w:t>l</w:t>
      </w: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ess (view file with scrolling)</w:t>
      </w:r>
    </w:p>
    <w:p w14:paraId="23F12A8B" w14:textId="3EB0F5E4" w:rsidR="00881371" w:rsidRDefault="009A0649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a file like more, but allows backward scrolling.</w:t>
      </w:r>
    </w:p>
    <w:p w14:paraId="574A165E" w14:textId="77777777" w:rsidR="00382835" w:rsidRDefault="00382835" w:rsidP="0088137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04DAFA8" w14:textId="581797F6" w:rsidR="009A0649" w:rsidRPr="00382835" w:rsidRDefault="00382835" w:rsidP="00E756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w</w:t>
      </w:r>
      <w:r w:rsidR="00967FA4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c (word count)</w:t>
      </w:r>
    </w:p>
    <w:p w14:paraId="590FEB79" w14:textId="5354B728" w:rsidR="00F875A2" w:rsidRDefault="00F875A2" w:rsidP="00F875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the number of lines, words and characters in a file.</w:t>
      </w:r>
    </w:p>
    <w:p w14:paraId="1B76D6B6" w14:textId="77777777" w:rsidR="00382835" w:rsidRDefault="00382835" w:rsidP="00F875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A53DFB3" w14:textId="1D03B945" w:rsidR="00967FA4" w:rsidRPr="00382835" w:rsidRDefault="00F875A2" w:rsidP="00E756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2835"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wk(Text processing)</w:t>
      </w:r>
    </w:p>
    <w:p w14:paraId="13919F18" w14:textId="5A960AA3" w:rsidR="00F875A2" w:rsidRDefault="00F875A2" w:rsidP="00F875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Extracts and processes text from files.</w:t>
      </w:r>
    </w:p>
    <w:p w14:paraId="5EEAE861" w14:textId="77777777" w:rsidR="00382835" w:rsidRDefault="00382835" w:rsidP="00F875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B50AFE3" w14:textId="70491D74" w:rsidR="00F875A2" w:rsidRPr="00382835" w:rsidRDefault="00382835" w:rsidP="00F875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ed (Stream Editor – Modify text)</w:t>
      </w:r>
    </w:p>
    <w:p w14:paraId="5DEFAE3B" w14:textId="29E0F90E" w:rsidR="00382835" w:rsidRDefault="00382835" w:rsidP="0038283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Modifies text based on a pattern.</w:t>
      </w:r>
    </w:p>
    <w:p w14:paraId="12E2739E" w14:textId="77777777" w:rsidR="00382835" w:rsidRDefault="00382835" w:rsidP="0038283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65953E8" w14:textId="3CA8F5ED" w:rsidR="00382835" w:rsidRPr="00382835" w:rsidRDefault="00382835" w:rsidP="003828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82835">
        <w:rPr>
          <w:rFonts w:ascii="Times New Roman" w:hAnsi="Times New Roman" w:cs="Times New Roman"/>
          <w:bCs/>
          <w:i/>
          <w:iCs/>
          <w:sz w:val="28"/>
          <w:szCs w:val="28"/>
        </w:rPr>
        <w:t>tail (View last lines of a file)</w:t>
      </w:r>
    </w:p>
    <w:p w14:paraId="44D6384D" w14:textId="0B5EAB47" w:rsidR="00382835" w:rsidRDefault="00382835" w:rsidP="0038283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Displays the last 10 lines of a file by default.</w:t>
      </w:r>
    </w:p>
    <w:p w14:paraId="2F3688D9" w14:textId="77777777" w:rsidR="00317BA0" w:rsidRDefault="00317BA0" w:rsidP="00317BA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33AE94E" w14:textId="099DF18C" w:rsidR="00317BA0" w:rsidRPr="00317BA0" w:rsidRDefault="00317BA0" w:rsidP="00317BA0">
      <w:pPr>
        <w:rPr>
          <w:rFonts w:ascii="Times New Roman" w:hAnsi="Times New Roman" w:cs="Times New Roman"/>
          <w:bCs/>
          <w:sz w:val="28"/>
          <w:szCs w:val="28"/>
        </w:rPr>
      </w:pPr>
    </w:p>
    <w:p w14:paraId="29A12B4F" w14:textId="39D30E0B" w:rsidR="00652341" w:rsidRPr="00652341" w:rsidRDefault="00652341" w:rsidP="00440944">
      <w:pPr>
        <w:pStyle w:val="ListParagraph"/>
        <w:ind w:left="36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B7FA749" w14:textId="3808D405" w:rsidR="00ED4623" w:rsidRDefault="00B16E1B" w:rsidP="007A146E">
      <w:pPr>
        <w:pStyle w:val="ListParagraph"/>
        <w:ind w:left="3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B3DA2"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  <w:r w:rsidR="00E3452E" w:rsidRPr="00CB3DA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Question/Answers</w:t>
      </w:r>
    </w:p>
    <w:p w14:paraId="249AD80F" w14:textId="77777777" w:rsidR="007A146E" w:rsidRPr="007A146E" w:rsidRDefault="007A146E" w:rsidP="007A146E">
      <w:pPr>
        <w:pStyle w:val="ListParagraph"/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9987BB" w14:textId="5A5B4B2E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10FF4">
        <w:rPr>
          <w:rFonts w:ascii="Times New Roman" w:hAnsi="Times New Roman" w:cs="Times New Roman"/>
          <w:b/>
          <w:sz w:val="28"/>
          <w:szCs w:val="28"/>
        </w:rPr>
        <w:t xml:space="preserve">How to navigate to a Specific Directory? </w:t>
      </w:r>
    </w:p>
    <w:p w14:paraId="240C707A" w14:textId="77777777" w:rsidR="00ED4623" w:rsidRPr="00F10FF4" w:rsidRDefault="00ED4623" w:rsidP="00ED4623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145EEA5" w14:textId="01E0108A" w:rsidR="00F11A50" w:rsidRDefault="00F10FF4" w:rsidP="00F11A5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For navigating to any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directory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we use command ‘cd’ for getting to specific directory.</w:t>
      </w:r>
    </w:p>
    <w:p w14:paraId="4DB37C5A" w14:textId="2074C12F" w:rsidR="00F10FF4" w:rsidRDefault="00F10FF4" w:rsidP="00F11A5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cd / path/to directory</w:t>
      </w:r>
    </w:p>
    <w:p w14:paraId="11844A07" w14:textId="5CB44DE6" w:rsidR="00F10FF4" w:rsidRDefault="00F10FF4" w:rsidP="00F11A5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10FF4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3CE763D9" w14:textId="608D5CCE" w:rsidR="00ED4623" w:rsidRPr="009B34B1" w:rsidRDefault="00F10FF4" w:rsidP="009B34B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cd / home/user/Documents</w:t>
      </w:r>
    </w:p>
    <w:p w14:paraId="39D233BA" w14:textId="77777777" w:rsidR="00ED4623" w:rsidRPr="00F10FF4" w:rsidRDefault="00ED4623" w:rsidP="00F10FF4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065A6FD" w14:textId="2AE9E8BF" w:rsidR="00ED4623" w:rsidRDefault="00091F84" w:rsidP="00ED46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ED4623">
        <w:rPr>
          <w:rFonts w:ascii="Times New Roman" w:hAnsi="Times New Roman" w:cs="Times New Roman"/>
          <w:b/>
          <w:sz w:val="28"/>
          <w:szCs w:val="28"/>
        </w:rPr>
        <w:t xml:space="preserve">How to see detailed information about files and directories using ls? </w:t>
      </w:r>
    </w:p>
    <w:p w14:paraId="17542A8D" w14:textId="77777777" w:rsidR="00B70F10" w:rsidRDefault="00B70F10" w:rsidP="00B70F1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F7F8F48" w14:textId="48E69428" w:rsidR="00B70F10" w:rsidRDefault="009B34B1" w:rsidP="00B70F10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command ‘ls’ displays permissions, ownership, size and modification date of files.</w:t>
      </w:r>
    </w:p>
    <w:p w14:paraId="051ACE9C" w14:textId="22A01D45" w:rsidR="009B34B1" w:rsidRDefault="009B34B1" w:rsidP="009B34B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ls -l</w:t>
      </w:r>
    </w:p>
    <w:p w14:paraId="6988C5B9" w14:textId="50FB3178" w:rsidR="009B34B1" w:rsidRPr="00EA438B" w:rsidRDefault="009B34B1" w:rsidP="009B34B1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438B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05FAED53" w14:textId="0CF719AA" w:rsidR="009B34B1" w:rsidRPr="009B34B1" w:rsidRDefault="009B34B1" w:rsidP="009B34B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ls -l / home/user</w:t>
      </w:r>
    </w:p>
    <w:p w14:paraId="7222B8EE" w14:textId="77777777" w:rsidR="009B34B1" w:rsidRDefault="009B34B1" w:rsidP="009B34B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330A3E3" w14:textId="77777777" w:rsidR="00EA438B" w:rsidRPr="009B34B1" w:rsidRDefault="00EA438B" w:rsidP="009B34B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A9A1375" w14:textId="711C51A2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EA438B">
        <w:rPr>
          <w:rFonts w:ascii="Times New Roman" w:hAnsi="Times New Roman" w:cs="Times New Roman"/>
          <w:b/>
          <w:sz w:val="28"/>
          <w:szCs w:val="28"/>
        </w:rPr>
        <w:t xml:space="preserve">How to create multiple directories in Linux using mkdir command? </w:t>
      </w:r>
    </w:p>
    <w:p w14:paraId="252A3390" w14:textId="77777777" w:rsidR="00EA438B" w:rsidRDefault="00EA438B" w:rsidP="00EA438B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BE51B7" w14:textId="6F7CAE29" w:rsidR="00161ED9" w:rsidRPr="00161ED9" w:rsidRDefault="00EE2979" w:rsidP="00161ED9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command ‘mkdir’ </w:t>
      </w:r>
      <w:r w:rsidR="00161ED9">
        <w:rPr>
          <w:rFonts w:ascii="Times New Roman" w:hAnsi="Times New Roman" w:cs="Times New Roman"/>
          <w:bCs/>
          <w:sz w:val="28"/>
          <w:szCs w:val="28"/>
        </w:rPr>
        <w:t xml:space="preserve">can </w:t>
      </w:r>
      <w:r>
        <w:rPr>
          <w:rFonts w:ascii="Times New Roman" w:hAnsi="Times New Roman" w:cs="Times New Roman"/>
          <w:bCs/>
          <w:sz w:val="28"/>
          <w:szCs w:val="28"/>
        </w:rPr>
        <w:t xml:space="preserve">makes the </w:t>
      </w:r>
      <w:r w:rsidR="00161ED9">
        <w:rPr>
          <w:rFonts w:ascii="Times New Roman" w:hAnsi="Times New Roman" w:cs="Times New Roman"/>
          <w:bCs/>
          <w:sz w:val="28"/>
          <w:szCs w:val="28"/>
        </w:rPr>
        <w:t>multiple directories as well as nested directories.</w:t>
      </w:r>
    </w:p>
    <w:p w14:paraId="7AF6CFBF" w14:textId="2CE6C1F9" w:rsidR="00A0696C" w:rsidRDefault="00161ED9" w:rsidP="00EA438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</w:t>
      </w:r>
      <w:r w:rsidR="00A0696C">
        <w:rPr>
          <w:rFonts w:ascii="Times New Roman" w:hAnsi="Times New Roman" w:cs="Times New Roman"/>
          <w:bCs/>
          <w:sz w:val="28"/>
          <w:szCs w:val="28"/>
        </w:rPr>
        <w:t>kdir dir1 dir2 dir3</w:t>
      </w:r>
    </w:p>
    <w:p w14:paraId="08833F74" w14:textId="33644B22" w:rsidR="00161ED9" w:rsidRDefault="00161ED9" w:rsidP="00EA438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or created nested directories</w:t>
      </w:r>
    </w:p>
    <w:p w14:paraId="70F420E4" w14:textId="0087314D" w:rsidR="00161ED9" w:rsidRDefault="00161ED9" w:rsidP="00EA438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mkdir -p parent/child/grandchild</w:t>
      </w:r>
    </w:p>
    <w:p w14:paraId="5435B07C" w14:textId="77777777" w:rsidR="00161ED9" w:rsidRDefault="00161ED9" w:rsidP="00EA438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16AB7B" w14:textId="77777777" w:rsidR="00A0696C" w:rsidRPr="00EE2979" w:rsidRDefault="00A0696C" w:rsidP="00EA438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A6CE717" w14:textId="7D662101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334825">
        <w:rPr>
          <w:rFonts w:ascii="Times New Roman" w:hAnsi="Times New Roman" w:cs="Times New Roman"/>
          <w:b/>
          <w:sz w:val="28"/>
          <w:szCs w:val="28"/>
        </w:rPr>
        <w:t xml:space="preserve">How to remove multiple files at once with rm? </w:t>
      </w:r>
    </w:p>
    <w:p w14:paraId="45679C79" w14:textId="77777777" w:rsidR="00334825" w:rsidRDefault="00334825" w:rsidP="0033482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C57CCBC" w14:textId="27831636" w:rsidR="00334825" w:rsidRDefault="00334825" w:rsidP="0033482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command ‘rm’ </w:t>
      </w:r>
      <w:r w:rsidR="00C12B96">
        <w:rPr>
          <w:rFonts w:ascii="Times New Roman" w:hAnsi="Times New Roman" w:cs="Times New Roman"/>
          <w:bCs/>
          <w:sz w:val="28"/>
          <w:szCs w:val="28"/>
        </w:rPr>
        <w:t>basically removes multiple files from directories.</w:t>
      </w:r>
    </w:p>
    <w:p w14:paraId="44231341" w14:textId="76F3D62D" w:rsidR="00C12B96" w:rsidRDefault="00C12B96" w:rsidP="0033482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rm file1.txt file2.txt file3.txt</w:t>
      </w:r>
    </w:p>
    <w:p w14:paraId="71805B29" w14:textId="19B43B12" w:rsidR="00C12B96" w:rsidRDefault="00D53AA2" w:rsidP="0033482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or delete all .txt files in a directory:</w:t>
      </w:r>
    </w:p>
    <w:p w14:paraId="7FC31F1E" w14:textId="7B996FDF" w:rsidR="00D53AA2" w:rsidRPr="00334825" w:rsidRDefault="00D53AA2" w:rsidP="0033482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rm *.txt</w:t>
      </w:r>
    </w:p>
    <w:p w14:paraId="03DC7F36" w14:textId="77777777" w:rsidR="00334825" w:rsidRPr="00334825" w:rsidRDefault="00334825" w:rsidP="0033482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34CDBCB" w14:textId="2B324D06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D53AA2">
        <w:rPr>
          <w:rFonts w:ascii="Times New Roman" w:hAnsi="Times New Roman" w:cs="Times New Roman"/>
          <w:b/>
          <w:sz w:val="28"/>
          <w:szCs w:val="28"/>
        </w:rPr>
        <w:t>Can rm be used to delete directories?</w:t>
      </w:r>
    </w:p>
    <w:p w14:paraId="00C9668B" w14:textId="43083233" w:rsidR="00D53AA2" w:rsidRDefault="00D53AA2" w:rsidP="00D53AA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3ABD11" w14:textId="7AD903E8" w:rsidR="00165F84" w:rsidRDefault="00165F84" w:rsidP="00D53A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Yes using -r option:</w:t>
      </w:r>
    </w:p>
    <w:p w14:paraId="798288EE" w14:textId="08A46050" w:rsidR="00165F84" w:rsidRDefault="00165F84" w:rsidP="00D53A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rm -r directory_name</w:t>
      </w:r>
    </w:p>
    <w:p w14:paraId="633F77C0" w14:textId="77777777" w:rsidR="00165F84" w:rsidRDefault="00165F84" w:rsidP="00D53A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7972403" w14:textId="77777777" w:rsidR="00165F84" w:rsidRPr="00165F84" w:rsidRDefault="00165F84" w:rsidP="00D53AA2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17940A5" w14:textId="6ABC8D0C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165F84">
        <w:rPr>
          <w:rFonts w:ascii="Times New Roman" w:hAnsi="Times New Roman" w:cs="Times New Roman"/>
          <w:b/>
          <w:sz w:val="28"/>
          <w:szCs w:val="28"/>
        </w:rPr>
        <w:t xml:space="preserve">How Do You Copy Files and Directories in Linux? </w:t>
      </w:r>
    </w:p>
    <w:p w14:paraId="1943E5D3" w14:textId="47A062A8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2F7372" w14:textId="1663AA2E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Copy a file</w:t>
      </w:r>
    </w:p>
    <w:p w14:paraId="5AC67B1D" w14:textId="49313810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cp source.txt destination.txt</w:t>
      </w:r>
    </w:p>
    <w:p w14:paraId="48EFB460" w14:textId="77777777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62D36A1" w14:textId="290AC537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Copy a directory (recursively):</w:t>
      </w:r>
    </w:p>
    <w:p w14:paraId="3979053B" w14:textId="4C7E262C" w:rsidR="00F1727A" w:rsidRDefault="00F1727A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cp -r source_director/</w:t>
      </w:r>
      <w:r w:rsidR="0053682E">
        <w:rPr>
          <w:rFonts w:ascii="Times New Roman" w:hAnsi="Times New Roman" w:cs="Times New Roman"/>
          <w:bCs/>
          <w:sz w:val="28"/>
          <w:szCs w:val="28"/>
        </w:rPr>
        <w:t>destination_directory/</w:t>
      </w:r>
    </w:p>
    <w:p w14:paraId="5FA08D60" w14:textId="77777777" w:rsidR="0053682E" w:rsidRDefault="0053682E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F61BC0C" w14:textId="77777777" w:rsidR="0053682E" w:rsidRPr="00F1727A" w:rsidRDefault="0053682E" w:rsidP="00F1727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8ABEA9A" w14:textId="494BE372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53682E">
        <w:rPr>
          <w:rFonts w:ascii="Times New Roman" w:hAnsi="Times New Roman" w:cs="Times New Roman"/>
          <w:b/>
          <w:sz w:val="28"/>
          <w:szCs w:val="28"/>
        </w:rPr>
        <w:t xml:space="preserve">How to Rename a file in Linux Using mv Command </w:t>
      </w:r>
    </w:p>
    <w:p w14:paraId="5DEF050A" w14:textId="77777777" w:rsidR="0053682E" w:rsidRDefault="0053682E" w:rsidP="0053682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55F992E" w14:textId="3D55D5EE" w:rsidR="0053682E" w:rsidRDefault="0053682E" w:rsidP="0053682E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mv old_filename.txt new_filename.txt</w:t>
      </w:r>
    </w:p>
    <w:p w14:paraId="3BE9A355" w14:textId="77777777" w:rsidR="00165A37" w:rsidRDefault="00165A37" w:rsidP="0053682E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BF9091A" w14:textId="77777777" w:rsidR="00165A37" w:rsidRPr="0053682E" w:rsidRDefault="00165A37" w:rsidP="0053682E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F72E90C" w14:textId="11EF0322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165A37">
        <w:rPr>
          <w:rFonts w:ascii="Times New Roman" w:hAnsi="Times New Roman" w:cs="Times New Roman"/>
          <w:b/>
          <w:sz w:val="28"/>
          <w:szCs w:val="28"/>
        </w:rPr>
        <w:t xml:space="preserve">How to Move Multiple files in Linux Using mv Command </w:t>
      </w:r>
    </w:p>
    <w:p w14:paraId="5F11629F" w14:textId="77777777" w:rsidR="00165A37" w:rsidRDefault="00165A37" w:rsidP="00165A3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3E21111" w14:textId="5A441BBF" w:rsidR="00165A37" w:rsidRDefault="00165A37" w:rsidP="00165A37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65A37">
        <w:rPr>
          <w:rFonts w:ascii="Times New Roman" w:hAnsi="Times New Roman" w:cs="Times New Roman"/>
          <w:bCs/>
          <w:sz w:val="28"/>
          <w:szCs w:val="28"/>
        </w:rPr>
        <w:t>mv file1.txt file2.txt file3.txt /destination/directory/</w:t>
      </w:r>
    </w:p>
    <w:p w14:paraId="6E146446" w14:textId="77777777" w:rsidR="00165A37" w:rsidRDefault="00165A37" w:rsidP="00165A37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A1203DB" w14:textId="77777777" w:rsidR="0026561C" w:rsidRPr="00165A37" w:rsidRDefault="0026561C" w:rsidP="00165A37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F397C5F" w14:textId="65795E08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6561C">
        <w:rPr>
          <w:rFonts w:ascii="Times New Roman" w:hAnsi="Times New Roman" w:cs="Times New Roman"/>
          <w:b/>
          <w:sz w:val="28"/>
          <w:szCs w:val="28"/>
        </w:rPr>
        <w:t xml:space="preserve">How to Create Multiple Empty Files by Using Touch Command in Linux </w:t>
      </w:r>
    </w:p>
    <w:p w14:paraId="75A6DB3F" w14:textId="77777777" w:rsidR="0026561C" w:rsidRDefault="0026561C" w:rsidP="0026561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EEB1842" w14:textId="491AEC10" w:rsidR="00FD7D0A" w:rsidRDefault="000D0155" w:rsidP="0026561C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D0155">
        <w:rPr>
          <w:rFonts w:ascii="Times New Roman" w:hAnsi="Times New Roman" w:cs="Times New Roman"/>
          <w:bCs/>
          <w:sz w:val="28"/>
          <w:szCs w:val="28"/>
        </w:rPr>
        <w:t>touch file1.txt file2.txt file3.txt</w:t>
      </w:r>
    </w:p>
    <w:p w14:paraId="4462A6B9" w14:textId="77777777" w:rsidR="00FD7D0A" w:rsidRPr="0026561C" w:rsidRDefault="00FD7D0A" w:rsidP="0026561C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156CEB5" w14:textId="17A2E7B8" w:rsidR="00091F84" w:rsidRDefault="00FD7D0A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F84" w:rsidRPr="00FD7D0A">
        <w:rPr>
          <w:rFonts w:ascii="Times New Roman" w:hAnsi="Times New Roman" w:cs="Times New Roman"/>
          <w:b/>
          <w:sz w:val="28"/>
          <w:szCs w:val="28"/>
        </w:rPr>
        <w:t xml:space="preserve">How to View the Content of Multiple Files in Linux </w:t>
      </w:r>
    </w:p>
    <w:p w14:paraId="1F4BEB91" w14:textId="77777777" w:rsidR="00FD7D0A" w:rsidRDefault="00FD7D0A" w:rsidP="00FD7D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3CFB9B" w14:textId="28365EF2" w:rsidR="000D0155" w:rsidRDefault="00FD7D0A" w:rsidP="000D015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D7D0A">
        <w:rPr>
          <w:rFonts w:ascii="Times New Roman" w:hAnsi="Times New Roman" w:cs="Times New Roman"/>
          <w:bCs/>
          <w:sz w:val="28"/>
          <w:szCs w:val="28"/>
        </w:rPr>
        <w:t>cat file1.txt file2.txt</w:t>
      </w:r>
    </w:p>
    <w:p w14:paraId="1B151AF0" w14:textId="77777777" w:rsidR="000D0155" w:rsidRPr="000D0155" w:rsidRDefault="000D0155" w:rsidP="000D0155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892BD4B" w14:textId="3990FE0F" w:rsidR="00091F84" w:rsidRDefault="000D0155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F84" w:rsidRPr="000D0155">
        <w:rPr>
          <w:rFonts w:ascii="Times New Roman" w:hAnsi="Times New Roman" w:cs="Times New Roman"/>
          <w:b/>
          <w:sz w:val="28"/>
          <w:szCs w:val="28"/>
        </w:rPr>
        <w:t>How to Create a file and add content in Linux Using cat Command</w:t>
      </w:r>
    </w:p>
    <w:p w14:paraId="238D049F" w14:textId="77777777" w:rsidR="000D0155" w:rsidRDefault="000D0155" w:rsidP="000D015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2829CE" w14:textId="30E2F926" w:rsidR="00B821EF" w:rsidRPr="00B821EF" w:rsidRDefault="00B821EF" w:rsidP="00B821EF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821EF">
        <w:rPr>
          <w:rFonts w:ascii="Times New Roman" w:hAnsi="Times New Roman" w:cs="Times New Roman"/>
          <w:bCs/>
          <w:sz w:val="28"/>
          <w:szCs w:val="28"/>
        </w:rPr>
        <w:t>cat &gt; filename.txt</w:t>
      </w:r>
      <w:r>
        <w:rPr>
          <w:rFonts w:ascii="Times New Roman" w:hAnsi="Times New Roman" w:cs="Times New Roman"/>
          <w:bCs/>
          <w:sz w:val="28"/>
          <w:szCs w:val="28"/>
        </w:rPr>
        <w:t xml:space="preserve"> (then type content and press Ctrl + D to save)</w:t>
      </w:r>
    </w:p>
    <w:p w14:paraId="6A1C5C1C" w14:textId="3FBE9753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B821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How to Append the Contents of One File to the End of Another File using cat command  </w:t>
      </w:r>
    </w:p>
    <w:p w14:paraId="459A1E20" w14:textId="77777777" w:rsidR="00B821EF" w:rsidRDefault="00B821EF" w:rsidP="00B821EF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174ABA6" w14:textId="139B842F" w:rsidR="00B821EF" w:rsidRDefault="00B821EF" w:rsidP="00B821EF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821EF">
        <w:rPr>
          <w:rFonts w:ascii="Times New Roman" w:hAnsi="Times New Roman" w:cs="Times New Roman"/>
          <w:bCs/>
          <w:sz w:val="28"/>
          <w:szCs w:val="28"/>
        </w:rPr>
        <w:t>cat source.txt &gt;&gt; destination.txt</w:t>
      </w:r>
    </w:p>
    <w:p w14:paraId="5506CCA6" w14:textId="77777777" w:rsidR="004F2C6C" w:rsidRDefault="004F2C6C" w:rsidP="00B821EF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2CF2381" w14:textId="77777777" w:rsidR="004F2C6C" w:rsidRPr="00B821EF" w:rsidRDefault="004F2C6C" w:rsidP="00B821EF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03BEE76" w14:textId="3E44B77E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4F2C6C">
        <w:rPr>
          <w:rFonts w:ascii="Times New Roman" w:hAnsi="Times New Roman" w:cs="Times New Roman"/>
          <w:b/>
          <w:sz w:val="28"/>
          <w:szCs w:val="28"/>
        </w:rPr>
        <w:t xml:space="preserve">How to use cat command if the file has a lot of content and can’t fit in the terminal. </w:t>
      </w:r>
    </w:p>
    <w:p w14:paraId="77F2C0EB" w14:textId="77777777" w:rsidR="004F2C6C" w:rsidRDefault="004F2C6C" w:rsidP="004F2C6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A5486B3" w14:textId="2D9A21BC" w:rsidR="004F2C6C" w:rsidRDefault="004F2C6C" w:rsidP="004F2C6C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F2C6C">
        <w:rPr>
          <w:rFonts w:ascii="Times New Roman" w:hAnsi="Times New Roman" w:cs="Times New Roman"/>
          <w:bCs/>
          <w:sz w:val="28"/>
          <w:szCs w:val="28"/>
        </w:rPr>
        <w:t>cat largefile.txt | less</w:t>
      </w:r>
    </w:p>
    <w:p w14:paraId="45A8D99F" w14:textId="77777777" w:rsidR="004F2C6C" w:rsidRDefault="004F2C6C" w:rsidP="004F2C6C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AB276B2" w14:textId="77777777" w:rsidR="004F2C6C" w:rsidRPr="004F2C6C" w:rsidRDefault="004F2C6C" w:rsidP="004F2C6C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041143F" w14:textId="1A41AAF3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7F0A">
        <w:rPr>
          <w:rFonts w:ascii="Times New Roman" w:hAnsi="Times New Roman" w:cs="Times New Roman"/>
          <w:b/>
          <w:sz w:val="28"/>
          <w:szCs w:val="28"/>
        </w:rPr>
        <w:t xml:space="preserve">How to Merge Contents of Multiple Files Using cat Command   </w:t>
      </w:r>
    </w:p>
    <w:p w14:paraId="676BEBB5" w14:textId="77777777" w:rsidR="007A7F0A" w:rsidRDefault="007A7F0A" w:rsidP="007A7F0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49F6CED" w14:textId="7F5CAAD0" w:rsidR="007A7F0A" w:rsidRDefault="007A7F0A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A7F0A">
        <w:rPr>
          <w:rFonts w:ascii="Times New Roman" w:hAnsi="Times New Roman" w:cs="Times New Roman"/>
          <w:bCs/>
          <w:sz w:val="28"/>
          <w:szCs w:val="28"/>
        </w:rPr>
        <w:t>cat file1.txt file2.txt &gt; merged.txt</w:t>
      </w:r>
    </w:p>
    <w:p w14:paraId="482046D9" w14:textId="77777777" w:rsidR="007A7F0A" w:rsidRDefault="007A7F0A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341EF2F" w14:textId="77777777" w:rsidR="007A7F0A" w:rsidRPr="007A7F0A" w:rsidRDefault="007A7F0A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08C9407" w14:textId="57CC831D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7F0A">
        <w:rPr>
          <w:rFonts w:ascii="Times New Roman" w:hAnsi="Times New Roman" w:cs="Times New Roman"/>
          <w:b/>
          <w:sz w:val="28"/>
          <w:szCs w:val="28"/>
        </w:rPr>
        <w:t xml:space="preserve">How to use cat Command to Append to an Existing File </w:t>
      </w:r>
    </w:p>
    <w:p w14:paraId="55002095" w14:textId="77777777" w:rsidR="007A7F0A" w:rsidRDefault="007A7F0A" w:rsidP="007A7F0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5800A9" w14:textId="73980179" w:rsidR="007A7F0A" w:rsidRDefault="007A7F0A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A7F0A">
        <w:rPr>
          <w:rFonts w:ascii="Times New Roman" w:hAnsi="Times New Roman" w:cs="Times New Roman"/>
          <w:bCs/>
          <w:sz w:val="28"/>
          <w:szCs w:val="28"/>
        </w:rPr>
        <w:t>cat &gt;&gt; existing_file.txt</w:t>
      </w:r>
    </w:p>
    <w:p w14:paraId="4F952D6E" w14:textId="6DC9F93E" w:rsidR="007A7F0A" w:rsidRDefault="00160BE8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Then type content and press Ctrl + D to save.</w:t>
      </w:r>
    </w:p>
    <w:p w14:paraId="545745FA" w14:textId="77777777" w:rsidR="00160BE8" w:rsidRPr="007A7F0A" w:rsidRDefault="00160BE8" w:rsidP="007A7F0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5856587" w14:textId="1E551910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160BE8">
        <w:rPr>
          <w:rFonts w:ascii="Times New Roman" w:hAnsi="Times New Roman" w:cs="Times New Roman"/>
          <w:b/>
          <w:sz w:val="28"/>
          <w:szCs w:val="28"/>
        </w:rPr>
        <w:t xml:space="preserve">What is “chmod 777 “, “chmod 755” and “chmod +x “or “chmod a+x”? </w:t>
      </w:r>
    </w:p>
    <w:p w14:paraId="18304622" w14:textId="77777777" w:rsidR="00160BE8" w:rsidRDefault="00160BE8" w:rsidP="00160BE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70F126" w14:textId="77777777" w:rsidR="00CA6B79" w:rsidRPr="00CA6B79" w:rsidRDefault="00CA6B79" w:rsidP="00CA6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6B79">
        <w:rPr>
          <w:rFonts w:ascii="Times New Roman" w:hAnsi="Times New Roman" w:cs="Times New Roman"/>
          <w:bCs/>
          <w:sz w:val="28"/>
          <w:szCs w:val="28"/>
        </w:rPr>
        <w:t>chmod 777 file.txt → Full permissions (read, write, execute for everyone)</w:t>
      </w:r>
    </w:p>
    <w:p w14:paraId="3BE016FF" w14:textId="77777777" w:rsidR="00CA6B79" w:rsidRPr="00CA6B79" w:rsidRDefault="00CA6B79" w:rsidP="00CA6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6B79">
        <w:rPr>
          <w:rFonts w:ascii="Times New Roman" w:hAnsi="Times New Roman" w:cs="Times New Roman"/>
          <w:bCs/>
          <w:sz w:val="28"/>
          <w:szCs w:val="28"/>
        </w:rPr>
        <w:t>chmod 755 file.txt → Owner has full access, others can only read &amp; execute</w:t>
      </w:r>
    </w:p>
    <w:p w14:paraId="1EDF0676" w14:textId="77777777" w:rsidR="00CA6B79" w:rsidRPr="00CA6B79" w:rsidRDefault="00CA6B79" w:rsidP="00CA6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6B79">
        <w:rPr>
          <w:rFonts w:ascii="Times New Roman" w:hAnsi="Times New Roman" w:cs="Times New Roman"/>
          <w:bCs/>
          <w:sz w:val="28"/>
          <w:szCs w:val="28"/>
        </w:rPr>
        <w:t>chmod +x script.sh → Make file executable</w:t>
      </w:r>
    </w:p>
    <w:p w14:paraId="6D079DD4" w14:textId="77777777" w:rsidR="00CA6B79" w:rsidRPr="00CA6B79" w:rsidRDefault="00CA6B79" w:rsidP="00CA6B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CA6B79">
        <w:rPr>
          <w:rFonts w:ascii="Times New Roman" w:hAnsi="Times New Roman" w:cs="Times New Roman"/>
          <w:bCs/>
          <w:sz w:val="28"/>
          <w:szCs w:val="28"/>
        </w:rPr>
        <w:t>chmod a+x script.sh → Give execute permission to everyone</w:t>
      </w:r>
    </w:p>
    <w:p w14:paraId="251EAFC5" w14:textId="77777777" w:rsidR="00160BE8" w:rsidRPr="00CA6B79" w:rsidRDefault="00160BE8" w:rsidP="00160BE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D162E39" w14:textId="4AD138B5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CA6B79">
        <w:rPr>
          <w:rFonts w:ascii="Times New Roman" w:hAnsi="Times New Roman" w:cs="Times New Roman"/>
          <w:b/>
          <w:sz w:val="28"/>
          <w:szCs w:val="28"/>
        </w:rPr>
        <w:t xml:space="preserve">How to find the number of lines that matches the given string/pattern </w:t>
      </w:r>
    </w:p>
    <w:p w14:paraId="3060E0E4" w14:textId="77777777" w:rsidR="00B75591" w:rsidRDefault="00B75591" w:rsidP="00B75591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759C4C3" w14:textId="12AE0642" w:rsidR="00B75591" w:rsidRDefault="00B75591" w:rsidP="00B7559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75591">
        <w:rPr>
          <w:rFonts w:ascii="Times New Roman" w:hAnsi="Times New Roman" w:cs="Times New Roman"/>
          <w:bCs/>
          <w:sz w:val="28"/>
          <w:szCs w:val="28"/>
        </w:rPr>
        <w:t>grep -c "pattern" filename.txt</w:t>
      </w:r>
    </w:p>
    <w:p w14:paraId="6DC4CE2E" w14:textId="77777777" w:rsidR="00B75591" w:rsidRDefault="00B75591" w:rsidP="00B7559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E348A5A" w14:textId="77777777" w:rsidR="00B75591" w:rsidRPr="00B75591" w:rsidRDefault="00B75591" w:rsidP="00B7559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05FBAA3" w14:textId="17F76BCC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B75591">
        <w:rPr>
          <w:rFonts w:ascii="Times New Roman" w:hAnsi="Times New Roman" w:cs="Times New Roman"/>
          <w:b/>
          <w:sz w:val="28"/>
          <w:szCs w:val="28"/>
        </w:rPr>
        <w:t xml:space="preserve">How to display the files that contains the given string/pattern.  </w:t>
      </w:r>
    </w:p>
    <w:p w14:paraId="411DAE06" w14:textId="77777777" w:rsidR="00B75591" w:rsidRDefault="00B75591" w:rsidP="00B75591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C06177" w14:textId="301B6379" w:rsidR="00B75591" w:rsidRPr="00B75591" w:rsidRDefault="00DA1F08" w:rsidP="00B75591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A1F08">
        <w:rPr>
          <w:rFonts w:ascii="Times New Roman" w:hAnsi="Times New Roman" w:cs="Times New Roman"/>
          <w:bCs/>
          <w:sz w:val="28"/>
          <w:szCs w:val="28"/>
        </w:rPr>
        <w:t>grep -l "pattern" *.txt</w:t>
      </w:r>
    </w:p>
    <w:p w14:paraId="6C2C091B" w14:textId="70D3AB68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DA1F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How to show the line number of file with the line matched.  </w:t>
      </w:r>
    </w:p>
    <w:p w14:paraId="65B716C7" w14:textId="77777777" w:rsidR="00DA1F08" w:rsidRDefault="00DA1F08" w:rsidP="00DA1F0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6D91FC9" w14:textId="50F8B7A5" w:rsidR="00DA1F08" w:rsidRDefault="00CD045B" w:rsidP="00DA1F0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D045B">
        <w:rPr>
          <w:rFonts w:ascii="Times New Roman" w:hAnsi="Times New Roman" w:cs="Times New Roman"/>
          <w:bCs/>
          <w:sz w:val="28"/>
          <w:szCs w:val="28"/>
        </w:rPr>
        <w:t>grep -n "pattern" filename.txt</w:t>
      </w:r>
    </w:p>
    <w:p w14:paraId="2486A02B" w14:textId="77777777" w:rsidR="00DA1F08" w:rsidRPr="00DA1F08" w:rsidRDefault="00DA1F08" w:rsidP="00DA1F08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C8A1C84" w14:textId="77777777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DA1F08">
        <w:rPr>
          <w:rFonts w:ascii="Times New Roman" w:hAnsi="Times New Roman" w:cs="Times New Roman"/>
          <w:b/>
          <w:sz w:val="28"/>
          <w:szCs w:val="28"/>
        </w:rPr>
        <w:t xml:space="preserve">. How to match the lines that start with a string using grep </w:t>
      </w:r>
    </w:p>
    <w:p w14:paraId="23E48056" w14:textId="77777777" w:rsidR="00A26F5A" w:rsidRDefault="00A26F5A" w:rsidP="00A26F5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B1B8348" w14:textId="77777777" w:rsidR="00A26F5A" w:rsidRDefault="00A26F5A" w:rsidP="00A26F5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A1F08">
        <w:rPr>
          <w:rFonts w:ascii="Times New Roman" w:hAnsi="Times New Roman" w:cs="Times New Roman"/>
          <w:bCs/>
          <w:sz w:val="28"/>
          <w:szCs w:val="28"/>
        </w:rPr>
        <w:t>grep "^pattern" filename.txt</w:t>
      </w:r>
    </w:p>
    <w:p w14:paraId="2274ED70" w14:textId="77777777" w:rsidR="00A26F5A" w:rsidRPr="00A26F5A" w:rsidRDefault="00A26F5A" w:rsidP="00A26F5A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EDA0F83" w14:textId="0A934879" w:rsidR="00091F84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CD045B">
        <w:rPr>
          <w:rFonts w:ascii="Times New Roman" w:hAnsi="Times New Roman" w:cs="Times New Roman"/>
          <w:b/>
          <w:sz w:val="28"/>
          <w:szCs w:val="28"/>
        </w:rPr>
        <w:t xml:space="preserve">Can the ‘sort’ command be used to sort files in descending order by default? </w:t>
      </w:r>
    </w:p>
    <w:p w14:paraId="4A0DFD69" w14:textId="77777777" w:rsidR="00CD045B" w:rsidRPr="00CD045B" w:rsidRDefault="00CD045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E605C40" w14:textId="07D16089" w:rsidR="00CD045B" w:rsidRDefault="00CD045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D045B">
        <w:rPr>
          <w:rFonts w:ascii="Times New Roman" w:hAnsi="Times New Roman" w:cs="Times New Roman"/>
          <w:bCs/>
          <w:sz w:val="28"/>
          <w:szCs w:val="28"/>
        </w:rPr>
        <w:t>sort -r filename.txt</w:t>
      </w:r>
      <w:r w:rsidR="003E5A2C">
        <w:rPr>
          <w:rFonts w:ascii="Times New Roman" w:hAnsi="Times New Roman" w:cs="Times New Roman"/>
          <w:bCs/>
          <w:sz w:val="28"/>
          <w:szCs w:val="28"/>
        </w:rPr>
        <w:t xml:space="preserve"> (by default sort in ascending order)</w:t>
      </w:r>
    </w:p>
    <w:p w14:paraId="0169C880" w14:textId="77777777" w:rsidR="00CD045B" w:rsidRPr="00CD045B" w:rsidRDefault="00CD045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D7B67CF" w14:textId="25B26D6F" w:rsidR="00444FD8" w:rsidRDefault="00091F84" w:rsidP="00CB3D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CD045B">
        <w:rPr>
          <w:rFonts w:ascii="Times New Roman" w:hAnsi="Times New Roman" w:cs="Times New Roman"/>
          <w:b/>
          <w:sz w:val="28"/>
          <w:szCs w:val="28"/>
        </w:rPr>
        <w:t>How can I sort a file based on a specific column using the ‘sort’ command?</w:t>
      </w:r>
    </w:p>
    <w:p w14:paraId="5FDBB024" w14:textId="77777777" w:rsidR="00CD045B" w:rsidRDefault="00CD045B" w:rsidP="00CD045B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DD9E1C" w14:textId="697BC74A" w:rsidR="003E5A2C" w:rsidRDefault="0002400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sorting by the 2</w:t>
      </w:r>
      <w:r w:rsidRPr="0002400B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Cs/>
          <w:sz w:val="28"/>
          <w:szCs w:val="28"/>
        </w:rPr>
        <w:t xml:space="preserve"> column,</w:t>
      </w:r>
    </w:p>
    <w:p w14:paraId="6CED0276" w14:textId="4611E07B" w:rsidR="00CD045B" w:rsidRDefault="003E5A2C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 -k2 filename.txt</w:t>
      </w:r>
    </w:p>
    <w:p w14:paraId="16414296" w14:textId="63A60A0C" w:rsidR="003E5A2C" w:rsidRDefault="003E5A2C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EA8ED77" w14:textId="34E01F33" w:rsidR="0002400B" w:rsidRDefault="0002400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numeric sorting based on 3</w:t>
      </w:r>
      <w:r w:rsidRPr="0002400B">
        <w:rPr>
          <w:rFonts w:ascii="Times New Roman" w:hAnsi="Times New Roman" w:cs="Times New Roman"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Cs/>
          <w:sz w:val="28"/>
          <w:szCs w:val="28"/>
        </w:rPr>
        <w:t xml:space="preserve"> column,</w:t>
      </w:r>
    </w:p>
    <w:p w14:paraId="16FC91C1" w14:textId="4D7CCC8D" w:rsidR="0002400B" w:rsidRPr="00CD045B" w:rsidRDefault="0002400B" w:rsidP="00CD045B">
      <w:pPr>
        <w:pStyle w:val="ListParagraph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 -k3 -n filename.txt</w:t>
      </w:r>
    </w:p>
    <w:p w14:paraId="303BA73C" w14:textId="77777777" w:rsidR="0002400B" w:rsidRDefault="0002400B" w:rsidP="00E345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1708E" w14:textId="77777777" w:rsidR="0002400B" w:rsidRDefault="0002400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324248" w14:textId="7B8B74EC" w:rsidR="003D6D94" w:rsidRPr="003D6D94" w:rsidRDefault="00B16E1B" w:rsidP="00E34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23824" wp14:editId="129800D2">
                <wp:simplePos x="0" y="0"/>
                <wp:positionH relativeFrom="column">
                  <wp:posOffset>2076450</wp:posOffset>
                </wp:positionH>
                <wp:positionV relativeFrom="paragraph">
                  <wp:posOffset>3714750</wp:posOffset>
                </wp:positionV>
                <wp:extent cx="1924050" cy="590550"/>
                <wp:effectExtent l="0" t="0" r="0" b="0"/>
                <wp:wrapNone/>
                <wp:docPr id="1151456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FA553" w14:textId="792B342D" w:rsidR="00B16E1B" w:rsidRPr="00B16E1B" w:rsidRDefault="00B16E1B" w:rsidP="00B16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E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38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5pt;margin-top:292.5pt;width:15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" filled="f" stroked="f">
                <v:textbox>
                  <w:txbxContent>
                    <w:p w14:paraId="111FA553" w14:textId="792B342D" w:rsidR="00B16E1B" w:rsidRPr="00B16E1B" w:rsidRDefault="00B16E1B" w:rsidP="00B16E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E1B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D94" w:rsidRPr="003D6D94" w:rsidSect="00033E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9726D" w14:textId="77777777" w:rsidR="003F7D62" w:rsidRDefault="003F7D62" w:rsidP="007C19D4">
      <w:pPr>
        <w:spacing w:after="0" w:line="240" w:lineRule="auto"/>
      </w:pPr>
      <w:r>
        <w:separator/>
      </w:r>
    </w:p>
  </w:endnote>
  <w:endnote w:type="continuationSeparator" w:id="0">
    <w:p w14:paraId="78BF664E" w14:textId="77777777" w:rsidR="003F7D62" w:rsidRDefault="003F7D62" w:rsidP="007C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A6A6" w14:textId="77777777" w:rsidR="007C3F10" w:rsidRDefault="007C3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520"/>
      <w:docPartObj>
        <w:docPartGallery w:val="Page Numbers (Bottom of Page)"/>
        <w:docPartUnique/>
      </w:docPartObj>
    </w:sdtPr>
    <w:sdtEndPr/>
    <w:sdtContent>
      <w:p w14:paraId="069288E4" w14:textId="77777777" w:rsidR="007C19D4" w:rsidRDefault="00714B1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1A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A5391" w14:textId="77777777" w:rsidR="007C19D4" w:rsidRDefault="007C19D4" w:rsidP="007C19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712E8" w14:textId="77777777" w:rsidR="007C3F10" w:rsidRDefault="007C3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B5924" w14:textId="77777777" w:rsidR="003F7D62" w:rsidRDefault="003F7D62" w:rsidP="007C19D4">
      <w:pPr>
        <w:spacing w:after="0" w:line="240" w:lineRule="auto"/>
      </w:pPr>
      <w:r>
        <w:separator/>
      </w:r>
    </w:p>
  </w:footnote>
  <w:footnote w:type="continuationSeparator" w:id="0">
    <w:p w14:paraId="521FD090" w14:textId="77777777" w:rsidR="003F7D62" w:rsidRDefault="003F7D62" w:rsidP="007C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4A619" w14:textId="565E4D22" w:rsidR="007C3F10" w:rsidRDefault="00746E99">
    <w:pPr>
      <w:pStyle w:val="Header"/>
    </w:pPr>
    <w:r>
      <w:rPr>
        <w:noProof/>
      </w:rPr>
      <w:pict w14:anchorId="6DA7B8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9" o:spid="_x0000_s1028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56C1" w14:textId="1E71E1D3" w:rsidR="007C19D4" w:rsidRPr="00B16E1B" w:rsidRDefault="00746E99">
    <w:pPr>
      <w:pStyle w:val="Header"/>
      <w:rPr>
        <w:sz w:val="16"/>
        <w:szCs w:val="16"/>
        <w:lang w:val="en-US"/>
      </w:rPr>
    </w:pPr>
    <w:r>
      <w:rPr>
        <w:noProof/>
      </w:rPr>
      <w:pict w14:anchorId="1B5EC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30" o:spid="_x0000_s1029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  <w:r w:rsidR="00B16E1B" w:rsidRPr="00B16E1B">
      <w:rPr>
        <w:sz w:val="16"/>
        <w:szCs w:val="16"/>
        <w:lang w:val="en-US"/>
      </w:rPr>
      <w:t>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4D65" w14:textId="118E778A" w:rsidR="007C3F10" w:rsidRDefault="00746E99">
    <w:pPr>
      <w:pStyle w:val="Header"/>
    </w:pPr>
    <w:r>
      <w:rPr>
        <w:noProof/>
      </w:rPr>
      <w:pict w14:anchorId="26AB37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8" o:spid="_x0000_s1027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DB"/>
    <w:multiLevelType w:val="hybridMultilevel"/>
    <w:tmpl w:val="5DBA1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7F12"/>
    <w:multiLevelType w:val="hybridMultilevel"/>
    <w:tmpl w:val="60FC22B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575104"/>
    <w:multiLevelType w:val="hybridMultilevel"/>
    <w:tmpl w:val="AD0E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024E5"/>
    <w:multiLevelType w:val="hybridMultilevel"/>
    <w:tmpl w:val="EBF0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2FF"/>
    <w:multiLevelType w:val="hybridMultilevel"/>
    <w:tmpl w:val="92568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249117BA"/>
    <w:multiLevelType w:val="hybridMultilevel"/>
    <w:tmpl w:val="E8405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302C78"/>
    <w:multiLevelType w:val="hybridMultilevel"/>
    <w:tmpl w:val="8432078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CA416DE"/>
    <w:multiLevelType w:val="hybridMultilevel"/>
    <w:tmpl w:val="4F90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A3BAD"/>
    <w:multiLevelType w:val="hybridMultilevel"/>
    <w:tmpl w:val="2FA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17DAD"/>
    <w:multiLevelType w:val="hybridMultilevel"/>
    <w:tmpl w:val="6248F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C62E3F"/>
    <w:multiLevelType w:val="hybridMultilevel"/>
    <w:tmpl w:val="CE5AEB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0E748A"/>
    <w:multiLevelType w:val="hybridMultilevel"/>
    <w:tmpl w:val="6B7A7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951422"/>
    <w:multiLevelType w:val="multilevel"/>
    <w:tmpl w:val="07A0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50784"/>
    <w:multiLevelType w:val="hybridMultilevel"/>
    <w:tmpl w:val="85B05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A570A"/>
    <w:multiLevelType w:val="hybridMultilevel"/>
    <w:tmpl w:val="C8A05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F93FEE"/>
    <w:multiLevelType w:val="hybridMultilevel"/>
    <w:tmpl w:val="A5CCFC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86061">
    <w:abstractNumId w:val="8"/>
  </w:num>
  <w:num w:numId="2" w16cid:durableId="1140458646">
    <w:abstractNumId w:val="3"/>
  </w:num>
  <w:num w:numId="3" w16cid:durableId="1329749767">
    <w:abstractNumId w:val="4"/>
  </w:num>
  <w:num w:numId="4" w16cid:durableId="1069307294">
    <w:abstractNumId w:val="11"/>
  </w:num>
  <w:num w:numId="5" w16cid:durableId="1760516146">
    <w:abstractNumId w:val="6"/>
  </w:num>
  <w:num w:numId="6" w16cid:durableId="1093628448">
    <w:abstractNumId w:val="1"/>
  </w:num>
  <w:num w:numId="7" w16cid:durableId="396560859">
    <w:abstractNumId w:val="10"/>
  </w:num>
  <w:num w:numId="8" w16cid:durableId="1945533016">
    <w:abstractNumId w:val="13"/>
  </w:num>
  <w:num w:numId="9" w16cid:durableId="1538616703">
    <w:abstractNumId w:val="14"/>
  </w:num>
  <w:num w:numId="10" w16cid:durableId="1235893536">
    <w:abstractNumId w:val="5"/>
  </w:num>
  <w:num w:numId="11" w16cid:durableId="845171029">
    <w:abstractNumId w:val="9"/>
  </w:num>
  <w:num w:numId="12" w16cid:durableId="600334208">
    <w:abstractNumId w:val="2"/>
  </w:num>
  <w:num w:numId="13" w16cid:durableId="1886794654">
    <w:abstractNumId w:val="15"/>
  </w:num>
  <w:num w:numId="14" w16cid:durableId="2009750364">
    <w:abstractNumId w:val="7"/>
  </w:num>
  <w:num w:numId="15" w16cid:durableId="1005279467">
    <w:abstractNumId w:val="0"/>
  </w:num>
  <w:num w:numId="16" w16cid:durableId="1387485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E9"/>
    <w:rsid w:val="0002400B"/>
    <w:rsid w:val="00091F84"/>
    <w:rsid w:val="000A1671"/>
    <w:rsid w:val="000D0155"/>
    <w:rsid w:val="00124B86"/>
    <w:rsid w:val="00126B6B"/>
    <w:rsid w:val="00160BE8"/>
    <w:rsid w:val="00161ED9"/>
    <w:rsid w:val="00165A37"/>
    <w:rsid w:val="00165F84"/>
    <w:rsid w:val="00181856"/>
    <w:rsid w:val="00197029"/>
    <w:rsid w:val="00223F51"/>
    <w:rsid w:val="0026561C"/>
    <w:rsid w:val="00317BA0"/>
    <w:rsid w:val="00334825"/>
    <w:rsid w:val="00382835"/>
    <w:rsid w:val="00394E87"/>
    <w:rsid w:val="003D6D94"/>
    <w:rsid w:val="003E06A3"/>
    <w:rsid w:val="003E5A2C"/>
    <w:rsid w:val="003F7D62"/>
    <w:rsid w:val="00440944"/>
    <w:rsid w:val="00441AE9"/>
    <w:rsid w:val="00444FD8"/>
    <w:rsid w:val="00454A14"/>
    <w:rsid w:val="004771C8"/>
    <w:rsid w:val="004F2C6C"/>
    <w:rsid w:val="004F5158"/>
    <w:rsid w:val="004F67B0"/>
    <w:rsid w:val="00515CAA"/>
    <w:rsid w:val="0053682E"/>
    <w:rsid w:val="00546593"/>
    <w:rsid w:val="00594FA0"/>
    <w:rsid w:val="00625369"/>
    <w:rsid w:val="00636FDB"/>
    <w:rsid w:val="00650148"/>
    <w:rsid w:val="00652341"/>
    <w:rsid w:val="006A6553"/>
    <w:rsid w:val="006B661E"/>
    <w:rsid w:val="00714B17"/>
    <w:rsid w:val="00734517"/>
    <w:rsid w:val="00746E99"/>
    <w:rsid w:val="007A146E"/>
    <w:rsid w:val="007A7F0A"/>
    <w:rsid w:val="007B50DC"/>
    <w:rsid w:val="007C19D4"/>
    <w:rsid w:val="007C3F10"/>
    <w:rsid w:val="00881371"/>
    <w:rsid w:val="008A1037"/>
    <w:rsid w:val="00946B57"/>
    <w:rsid w:val="0096372C"/>
    <w:rsid w:val="00967FA4"/>
    <w:rsid w:val="0098756D"/>
    <w:rsid w:val="009A0649"/>
    <w:rsid w:val="009B34B1"/>
    <w:rsid w:val="009D2372"/>
    <w:rsid w:val="00A0696C"/>
    <w:rsid w:val="00A23F44"/>
    <w:rsid w:val="00A26F5A"/>
    <w:rsid w:val="00A66FB6"/>
    <w:rsid w:val="00AF2C64"/>
    <w:rsid w:val="00B16E1B"/>
    <w:rsid w:val="00B70F10"/>
    <w:rsid w:val="00B75591"/>
    <w:rsid w:val="00B821EF"/>
    <w:rsid w:val="00BE3B23"/>
    <w:rsid w:val="00C12B96"/>
    <w:rsid w:val="00C725FB"/>
    <w:rsid w:val="00C819CE"/>
    <w:rsid w:val="00CA6B79"/>
    <w:rsid w:val="00CB3DA2"/>
    <w:rsid w:val="00CD045B"/>
    <w:rsid w:val="00D228AE"/>
    <w:rsid w:val="00D53AA2"/>
    <w:rsid w:val="00DA1F08"/>
    <w:rsid w:val="00E02DA5"/>
    <w:rsid w:val="00E261C5"/>
    <w:rsid w:val="00E3452E"/>
    <w:rsid w:val="00E70A6F"/>
    <w:rsid w:val="00E75676"/>
    <w:rsid w:val="00E85159"/>
    <w:rsid w:val="00EA438B"/>
    <w:rsid w:val="00ED4623"/>
    <w:rsid w:val="00EE1BBD"/>
    <w:rsid w:val="00EE2979"/>
    <w:rsid w:val="00F10FF4"/>
    <w:rsid w:val="00F11A50"/>
    <w:rsid w:val="00F1727A"/>
    <w:rsid w:val="00F5270A"/>
    <w:rsid w:val="00F60152"/>
    <w:rsid w:val="00F875A2"/>
    <w:rsid w:val="00FD7D0A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5FEB1"/>
  <w15:docId w15:val="{EB53348A-498F-4B49-B52A-D486160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  <w:pPr>
      <w:spacing w:after="200" w:line="276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87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94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T-f\Desktop\Computer%20Hardware%20Lab\Poorim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09A4-CFEE-467D-B216-50F500C6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Poorima Template</Template>
  <TotalTime>0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IET-f</dc:creator>
  <cp:lastModifiedBy>Raghav Agrawal</cp:lastModifiedBy>
  <cp:revision>2</cp:revision>
  <dcterms:created xsi:type="dcterms:W3CDTF">2025-03-23T09:56:00Z</dcterms:created>
  <dcterms:modified xsi:type="dcterms:W3CDTF">2025-03-23T09:56:00Z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806940de-8333-418d-b83e-2ad0639ca123</vt:lpwstr>
  </property>
</Properties>
</file>