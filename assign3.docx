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6F883" w14:textId="77777777" w:rsidR="003D6D94" w:rsidRDefault="003D6D94" w:rsidP="003D6D94">
      <w:pPr>
        <w:spacing w:line="240" w:lineRule="auto"/>
        <w:rPr>
          <w:rFonts w:ascii="Times New Roman" w:eastAsia="Times New Roman" w:hAnsi="Times New Roman" w:cs="Times New Roman"/>
        </w:rPr>
      </w:pPr>
    </w:p>
    <w:p w14:paraId="62987B73" w14:textId="045B8707" w:rsidR="003D6D94" w:rsidRDefault="00AF2C64" w:rsidP="003D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Operating System</w:t>
      </w:r>
    </w:p>
    <w:p w14:paraId="0EC4DE05" w14:textId="79754111" w:rsidR="003D6D94" w:rsidRDefault="003D6D94" w:rsidP="003D6D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(</w:t>
      </w:r>
      <w:r w:rsidR="00AF2C64">
        <w:rPr>
          <w:rFonts w:ascii="Times New Roman" w:eastAsia="Times New Roman" w:hAnsi="Times New Roman" w:cs="Times New Roman"/>
          <w:b/>
          <w:sz w:val="32"/>
          <w:szCs w:val="32"/>
        </w:rPr>
        <w:t>4ITRC2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)</w:t>
      </w:r>
    </w:p>
    <w:p w14:paraId="3186273B" w14:textId="702E660D" w:rsidR="003D6D94" w:rsidRDefault="003D6D94" w:rsidP="003D6D94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IT I</w:t>
      </w:r>
      <w:r w:rsidR="00AF2C64">
        <w:rPr>
          <w:rFonts w:ascii="Times New Roman" w:eastAsia="Times New Roman" w:hAnsi="Times New Roman" w:cs="Times New Roman"/>
          <w:b/>
          <w:sz w:val="32"/>
          <w:szCs w:val="32"/>
        </w:rPr>
        <w:t>V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Semester</w:t>
      </w:r>
    </w:p>
    <w:p w14:paraId="029BCBDE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2DE8B76D" w14:textId="77777777" w:rsidR="003D6D94" w:rsidRDefault="003D6D94" w:rsidP="003D6D94">
      <w:pPr>
        <w:rPr>
          <w:rFonts w:ascii="Times New Roman" w:eastAsia="Times New Roman" w:hAnsi="Times New Roman" w:cs="Times New Roman"/>
          <w:i/>
        </w:rPr>
      </w:pPr>
    </w:p>
    <w:p w14:paraId="53D197C8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2AB8B391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0ACD8856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09F409BC" w14:textId="77777777" w:rsidR="003D6D94" w:rsidRPr="00FE3401" w:rsidRDefault="003D6D94" w:rsidP="003D6D9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E3401">
        <w:rPr>
          <w:rFonts w:ascii="Times New Roman" w:eastAsia="Times New Roman" w:hAnsi="Times New Roman" w:cs="Times New Roman"/>
          <w:i/>
          <w:sz w:val="24"/>
          <w:szCs w:val="24"/>
        </w:rPr>
        <w:t>Submitted by</w:t>
      </w:r>
    </w:p>
    <w:p w14:paraId="72263780" w14:textId="2324C7A4" w:rsidR="003D6D94" w:rsidRDefault="00181856" w:rsidP="003D6D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Raghav Agrawal</w:t>
      </w:r>
    </w:p>
    <w:p w14:paraId="3F2C3145" w14:textId="12EB0807" w:rsidR="003D6D94" w:rsidRDefault="00181856" w:rsidP="003D6D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23I</w:t>
      </w:r>
      <w:r w:rsidR="00AF2C64"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056</w:t>
      </w:r>
    </w:p>
    <w:p w14:paraId="1D6B0301" w14:textId="4A61E15D" w:rsidR="003D6D94" w:rsidRDefault="00181856" w:rsidP="003D6D9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IT ‘A’</w:t>
      </w:r>
    </w:p>
    <w:p w14:paraId="2D5EF629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2F165099" w14:textId="77777777" w:rsidR="003D6D94" w:rsidRDefault="003D6D94" w:rsidP="003D6D94">
      <w:pPr>
        <w:rPr>
          <w:rFonts w:ascii="Times New Roman" w:eastAsia="Times New Roman" w:hAnsi="Times New Roman" w:cs="Times New Roman"/>
          <w:i/>
        </w:rPr>
      </w:pPr>
    </w:p>
    <w:p w14:paraId="061EBEEC" w14:textId="77777777" w:rsidR="003D6D94" w:rsidRDefault="003D6D94" w:rsidP="003D6D94">
      <w:pPr>
        <w:jc w:val="center"/>
        <w:rPr>
          <w:rFonts w:ascii="Times New Roman" w:eastAsia="Times New Roman" w:hAnsi="Times New Roman" w:cs="Times New Roman"/>
          <w:i/>
        </w:rPr>
      </w:pPr>
    </w:p>
    <w:p w14:paraId="648F2632" w14:textId="77777777" w:rsidR="003D6D94" w:rsidRPr="00FE3401" w:rsidRDefault="003D6D94" w:rsidP="003D6D94">
      <w:pPr>
        <w:jc w:val="center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Submitted to</w:t>
      </w:r>
    </w:p>
    <w:p w14:paraId="543B8835" w14:textId="4DB70853" w:rsidR="003D6D94" w:rsidRPr="00AF2C64" w:rsidRDefault="00AF2C64" w:rsidP="00AF2C6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Jasneet Kaur Mam</w:t>
      </w:r>
    </w:p>
    <w:p w14:paraId="0AE53D96" w14:textId="77777777" w:rsidR="003D6D94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7785F4A" w14:textId="77777777" w:rsidR="003D6D94" w:rsidRDefault="003D6D94" w:rsidP="003D6D94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FEC4B68" w14:textId="77777777" w:rsidR="003D6D94" w:rsidRPr="009E29E0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9E0">
        <w:rPr>
          <w:rFonts w:ascii="Times New Roman" w:eastAsia="Times New Roman" w:hAnsi="Times New Roman" w:cs="Times New Roman"/>
          <w:sz w:val="28"/>
          <w:szCs w:val="28"/>
        </w:rPr>
        <w:t>Institute of Engineering and Technology</w:t>
      </w:r>
    </w:p>
    <w:p w14:paraId="2715D775" w14:textId="77777777" w:rsidR="003D6D94" w:rsidRPr="009E29E0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E29E0">
        <w:rPr>
          <w:rFonts w:ascii="Times New Roman" w:eastAsia="Times New Roman" w:hAnsi="Times New Roman" w:cs="Times New Roman"/>
          <w:sz w:val="28"/>
          <w:szCs w:val="28"/>
        </w:rPr>
        <w:t>Devi Ahilya Vishwavidhyalaya, Indore (M.P.) India</w:t>
      </w:r>
    </w:p>
    <w:p w14:paraId="0BF774F4" w14:textId="77777777" w:rsidR="003D6D94" w:rsidRDefault="003D6D94" w:rsidP="003D6D9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E3401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hyperlink r:id="rId8">
        <w:r w:rsidRPr="00FE3401">
          <w:rPr>
            <w:rFonts w:ascii="Times New Roman" w:eastAsia="Times New Roman" w:hAnsi="Times New Roman" w:cs="Times New Roman"/>
            <w:sz w:val="24"/>
            <w:szCs w:val="24"/>
          </w:rPr>
          <w:t>www.iet.dauniv.ac.in</w:t>
        </w:r>
      </w:hyperlink>
      <w:r w:rsidRPr="00FE3401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14:paraId="6A14579B" w14:textId="245D26A5" w:rsidR="003D6D94" w:rsidRPr="00AF2C64" w:rsidRDefault="00441AE9" w:rsidP="00AF2C64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Session </w:t>
      </w:r>
      <w:r w:rsidR="00AF2C64">
        <w:rPr>
          <w:rFonts w:ascii="Times New Roman" w:eastAsia="Times New Roman" w:hAnsi="Times New Roman" w:cs="Times New Roman"/>
          <w:b/>
          <w:sz w:val="24"/>
          <w:szCs w:val="24"/>
        </w:rPr>
        <w:t>2023-2027</w:t>
      </w:r>
    </w:p>
    <w:p w14:paraId="3E3291C5" w14:textId="77777777" w:rsidR="003D6D94" w:rsidRDefault="003D6D94"/>
    <w:p w14:paraId="36B49443" w14:textId="77777777" w:rsidR="00AF2C64" w:rsidRDefault="00AF2C64"/>
    <w:p w14:paraId="13AD40BF" w14:textId="77777777" w:rsidR="00AF2C64" w:rsidRDefault="00AF2C64" w:rsidP="00AF2C64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1E6D440A" w14:textId="31EF6711" w:rsidR="00360D21" w:rsidRDefault="00360D21" w:rsidP="00360D21">
      <w:pPr>
        <w:spacing w:after="160" w:line="259" w:lineRule="auto"/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lastRenderedPageBreak/>
        <w:t>Assignment III</w:t>
      </w:r>
    </w:p>
    <w:p w14:paraId="3AEC9D7B" w14:textId="226258A5" w:rsidR="00360D21" w:rsidRPr="00360D21" w:rsidRDefault="00360D21" w:rsidP="00360D21">
      <w:pPr>
        <w:spacing w:after="160" w:line="259" w:lineRule="auto"/>
        <w:rPr>
          <w:rFonts w:ascii="Times New Roman" w:hAnsi="Times New Roman" w:cs="Times New Roman"/>
          <w:bCs/>
          <w:sz w:val="36"/>
          <w:szCs w:val="36"/>
        </w:rPr>
      </w:pPr>
      <w:r w:rsidRPr="00360D21">
        <w:rPr>
          <w:rFonts w:ascii="Times New Roman" w:hAnsi="Times New Roman" w:cs="Times New Roman"/>
          <w:bCs/>
          <w:sz w:val="36"/>
          <w:szCs w:val="36"/>
        </w:rPr>
        <w:t>Shell Scripts of the following</w:t>
      </w:r>
      <w:r>
        <w:rPr>
          <w:rFonts w:ascii="Times New Roman" w:hAnsi="Times New Roman" w:cs="Times New Roman"/>
          <w:bCs/>
          <w:sz w:val="36"/>
          <w:szCs w:val="36"/>
        </w:rPr>
        <w:t xml:space="preserve"> given questions are as follows</w:t>
      </w:r>
      <w:r w:rsidRPr="00360D21">
        <w:rPr>
          <w:rFonts w:ascii="Times New Roman" w:hAnsi="Times New Roman" w:cs="Times New Roman"/>
          <w:bCs/>
          <w:sz w:val="36"/>
          <w:szCs w:val="36"/>
        </w:rPr>
        <w:t xml:space="preserve"> : </w:t>
      </w:r>
    </w:p>
    <w:p w14:paraId="4372DFA2" w14:textId="61648A8B" w:rsidR="00360D21" w:rsidRPr="00360D21" w:rsidRDefault="00360D21" w:rsidP="00360D21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360D21">
        <w:rPr>
          <w:rFonts w:ascii="Times New Roman" w:hAnsi="Times New Roman" w:cs="Times New Roman"/>
          <w:b/>
          <w:sz w:val="32"/>
          <w:szCs w:val="32"/>
        </w:rPr>
        <w:t>To find Largest of three Numbers –</w:t>
      </w:r>
    </w:p>
    <w:p w14:paraId="205509E3" w14:textId="77777777" w:rsidR="00360D21" w:rsidRPr="00360D21" w:rsidRDefault="00360D21" w:rsidP="00360D21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/>
          <w:sz w:val="36"/>
          <w:szCs w:val="36"/>
        </w:rPr>
      </w:pPr>
    </w:p>
    <w:p w14:paraId="45582220" w14:textId="77777777" w:rsidR="00360D21" w:rsidRPr="000C7A53" w:rsidRDefault="00360D21" w:rsidP="00360D21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echo "Enter three numbers:"</w:t>
      </w:r>
    </w:p>
    <w:p w14:paraId="6122017C" w14:textId="77777777" w:rsidR="00360D21" w:rsidRPr="000C7A53" w:rsidRDefault="00360D21" w:rsidP="00360D21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read a b c</w:t>
      </w:r>
    </w:p>
    <w:p w14:paraId="709FE668" w14:textId="77777777" w:rsidR="00360D21" w:rsidRPr="000C7A53" w:rsidRDefault="00360D21" w:rsidP="00360D21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157275B" w14:textId="77777777" w:rsidR="00360D21" w:rsidRPr="000C7A53" w:rsidRDefault="00360D21" w:rsidP="00360D21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if [ $a -ge $b ] &amp;&amp; [ $a -ge $c ]; then</w:t>
      </w:r>
    </w:p>
    <w:p w14:paraId="478DA666" w14:textId="77777777" w:rsidR="00360D21" w:rsidRPr="000C7A53" w:rsidRDefault="00360D21" w:rsidP="00360D21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echo "$a is the largest"</w:t>
      </w:r>
    </w:p>
    <w:p w14:paraId="203576D1" w14:textId="25C0A69B" w:rsidR="00360D21" w:rsidRPr="000C7A53" w:rsidRDefault="00360D21" w:rsidP="00360D21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elif [ $b -ge $a ] &amp;&amp; [ $b -ge $c ]; then</w:t>
      </w:r>
    </w:p>
    <w:p w14:paraId="3E1BE8A6" w14:textId="77777777" w:rsidR="00360D21" w:rsidRPr="000C7A53" w:rsidRDefault="00360D21" w:rsidP="00360D21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echo "$b is the largest"</w:t>
      </w:r>
    </w:p>
    <w:p w14:paraId="4FB8EF09" w14:textId="77777777" w:rsidR="00360D21" w:rsidRPr="000C7A53" w:rsidRDefault="00360D21" w:rsidP="00360D21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else</w:t>
      </w:r>
    </w:p>
    <w:p w14:paraId="04B71818" w14:textId="77777777" w:rsidR="00360D21" w:rsidRPr="000C7A53" w:rsidRDefault="00360D21" w:rsidP="00360D21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echo "$c is the largest"</w:t>
      </w:r>
    </w:p>
    <w:p w14:paraId="048D467C" w14:textId="7F2412CD" w:rsidR="00360D21" w:rsidRPr="000C7A53" w:rsidRDefault="00360D21" w:rsidP="00360D21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fi</w:t>
      </w:r>
    </w:p>
    <w:p w14:paraId="757A057B" w14:textId="5FAA77B6" w:rsidR="00360D21" w:rsidRPr="000C7A53" w:rsidRDefault="00360D21" w:rsidP="00360D21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C7A53">
        <w:rPr>
          <w:rFonts w:ascii="Times New Roman" w:hAnsi="Times New Roman" w:cs="Times New Roman"/>
          <w:b/>
          <w:sz w:val="36"/>
          <w:szCs w:val="36"/>
        </w:rPr>
        <w:t>Leap Year or Not–</w:t>
      </w:r>
    </w:p>
    <w:p w14:paraId="5675FD78" w14:textId="77777777" w:rsid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3866709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echo "Enter year:"</w:t>
      </w:r>
    </w:p>
    <w:p w14:paraId="162BA681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read year</w:t>
      </w:r>
    </w:p>
    <w:p w14:paraId="239F5B5C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3380B09D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if (( (year % 4 == 0 &amp;&amp; year % 100 != 0) || (year % 400 == 0) )); then</w:t>
      </w:r>
    </w:p>
    <w:p w14:paraId="6B0448DB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echo "$year is a Leap Year"</w:t>
      </w:r>
    </w:p>
    <w:p w14:paraId="1E6BE0E3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else</w:t>
      </w:r>
    </w:p>
    <w:p w14:paraId="2B9F2A86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echo "$year is not a Leap Year"</w:t>
      </w:r>
    </w:p>
    <w:p w14:paraId="4DA2D43B" w14:textId="142F2A2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fi</w:t>
      </w:r>
    </w:p>
    <w:p w14:paraId="20DDE315" w14:textId="1C973E60" w:rsidR="000C7A53" w:rsidRPr="000C7A53" w:rsidRDefault="000C7A53" w:rsidP="00360D21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C7A53">
        <w:rPr>
          <w:rFonts w:ascii="Times New Roman" w:hAnsi="Times New Roman" w:cs="Times New Roman"/>
          <w:b/>
          <w:sz w:val="36"/>
          <w:szCs w:val="36"/>
        </w:rPr>
        <w:t xml:space="preserve">To find input angles of triangle, and find out whether it is valid triangle or not- </w:t>
      </w:r>
    </w:p>
    <w:p w14:paraId="30C01042" w14:textId="77777777" w:rsidR="00360D21" w:rsidRDefault="00360D21" w:rsidP="00360D21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CCF2893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echo "Enter three angles:"</w:t>
      </w:r>
    </w:p>
    <w:p w14:paraId="425479A7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read a b c</w:t>
      </w:r>
    </w:p>
    <w:p w14:paraId="3DCBC4E0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4D4C8A9C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sum=$((a + b + c))</w:t>
      </w:r>
    </w:p>
    <w:p w14:paraId="0C6E5638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7FEE6A1F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if [ $sum -eq 180 ] &amp;&amp; [ $a -gt 0 ] &amp;&amp; [ $b -gt 0 ] &amp;&amp; [ $c -gt 0 ]; then</w:t>
      </w:r>
    </w:p>
    <w:p w14:paraId="786A27E9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echo "Valid triangle"</w:t>
      </w:r>
    </w:p>
    <w:p w14:paraId="1B8A1134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else</w:t>
      </w:r>
    </w:p>
    <w:p w14:paraId="1AC2BF99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echo "Invalid triangle"</w:t>
      </w:r>
    </w:p>
    <w:p w14:paraId="2D9096AE" w14:textId="3C3D23E7" w:rsid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fi</w:t>
      </w:r>
    </w:p>
    <w:p w14:paraId="12D29B30" w14:textId="06529F5C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6BD48454" w14:textId="77777777" w:rsidR="000C7A53" w:rsidRPr="000C7A53" w:rsidRDefault="000C7A53" w:rsidP="000C7A53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C7A53">
        <w:rPr>
          <w:rFonts w:ascii="Times New Roman" w:hAnsi="Times New Roman" w:cs="Times New Roman"/>
          <w:b/>
          <w:sz w:val="36"/>
          <w:szCs w:val="36"/>
        </w:rPr>
        <w:t>To check whether a character is alphabet, digit or special character-</w:t>
      </w:r>
    </w:p>
    <w:p w14:paraId="5AFE0BFB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echo "Enter a character:"</w:t>
      </w:r>
    </w:p>
    <w:p w14:paraId="5F1E70B3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read ch</w:t>
      </w:r>
    </w:p>
    <w:p w14:paraId="2DD67F09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8D4475A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if [[ $ch =~ [a-zA-Z] ]]; then</w:t>
      </w:r>
    </w:p>
    <w:p w14:paraId="22C1FB53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echo "Alphabet"</w:t>
      </w:r>
    </w:p>
    <w:p w14:paraId="06D35867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elif [[ $ch =~ [0-9] ]]; then</w:t>
      </w:r>
    </w:p>
    <w:p w14:paraId="74F31233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echo "Digit"</w:t>
      </w:r>
    </w:p>
    <w:p w14:paraId="2C0E23DE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else</w:t>
      </w:r>
    </w:p>
    <w:p w14:paraId="3582C082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echo "Special character"</w:t>
      </w:r>
    </w:p>
    <w:p w14:paraId="07A06CCA" w14:textId="7420124A" w:rsid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fi </w:t>
      </w:r>
    </w:p>
    <w:p w14:paraId="6ED1BC5F" w14:textId="569555F9" w:rsidR="000C7A53" w:rsidRDefault="000C7A53" w:rsidP="000C7A53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To calculate profit and loss</w:t>
      </w:r>
    </w:p>
    <w:p w14:paraId="166E3EB0" w14:textId="77777777" w:rsid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40BFF50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echo "Enter cost price and selling price:"</w:t>
      </w:r>
    </w:p>
    <w:p w14:paraId="5B4E59D5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read cp sp</w:t>
      </w:r>
    </w:p>
    <w:p w14:paraId="67D91BF0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F11C50B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if [ $sp -gt $cp ]; then</w:t>
      </w:r>
    </w:p>
    <w:p w14:paraId="37C0FE54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profit=$((sp - cp))</w:t>
      </w:r>
    </w:p>
    <w:p w14:paraId="01E9B35D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echo "Profit of $profit"</w:t>
      </w:r>
    </w:p>
    <w:p w14:paraId="7D9297E6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elif [ $sp -lt $cp ]; then</w:t>
      </w:r>
    </w:p>
    <w:p w14:paraId="7BDA5DB2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loss=$((cp - sp))</w:t>
      </w:r>
    </w:p>
    <w:p w14:paraId="03497246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echo "Loss of $loss"</w:t>
      </w:r>
    </w:p>
    <w:p w14:paraId="33B19D9B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else</w:t>
      </w:r>
    </w:p>
    <w:p w14:paraId="3FF8034D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echo "No profit no loss"</w:t>
      </w:r>
    </w:p>
    <w:p w14:paraId="4DFE4A8A" w14:textId="28A37019" w:rsid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fi</w:t>
      </w:r>
    </w:p>
    <w:p w14:paraId="07B663D3" w14:textId="2BD7793F" w:rsidR="000C7A53" w:rsidRDefault="000C7A53" w:rsidP="000C7A53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To calculate even and odd number from 1 to 10.</w:t>
      </w:r>
    </w:p>
    <w:p w14:paraId="7575903A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echo "Even Numbers:"</w:t>
      </w:r>
    </w:p>
    <w:p w14:paraId="3A2AF596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for ((i=1; i&lt;=10; i++)); do</w:t>
      </w:r>
    </w:p>
    <w:p w14:paraId="1D1C405B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lastRenderedPageBreak/>
        <w:t xml:space="preserve">    if ((i % 2 == 0)); then</w:t>
      </w:r>
    </w:p>
    <w:p w14:paraId="5FDD93C3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    echo $i</w:t>
      </w:r>
    </w:p>
    <w:p w14:paraId="527A7C3A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fi</w:t>
      </w:r>
    </w:p>
    <w:p w14:paraId="3FFC957C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done</w:t>
      </w:r>
    </w:p>
    <w:p w14:paraId="57FF9CC6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042E32E6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echo "Odd Numbers:"</w:t>
      </w:r>
    </w:p>
    <w:p w14:paraId="7B63424C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for ((i=1; i&lt;=10; i++)); do</w:t>
      </w:r>
    </w:p>
    <w:p w14:paraId="29F345E9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if ((i % 2 != 0)); then</w:t>
      </w:r>
    </w:p>
    <w:p w14:paraId="74CDCF7D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    echo $i</w:t>
      </w:r>
    </w:p>
    <w:p w14:paraId="172DE542" w14:textId="5313E3D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fi</w:t>
      </w:r>
    </w:p>
    <w:p w14:paraId="0700286C" w14:textId="63216D4C" w:rsidR="000C7A53" w:rsidRDefault="000C7A53" w:rsidP="000C7A53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To print table to a number</w:t>
      </w:r>
    </w:p>
    <w:p w14:paraId="3E24D9C6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echo "Enter a number:"</w:t>
      </w:r>
    </w:p>
    <w:p w14:paraId="26C35BD2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read n</w:t>
      </w:r>
    </w:p>
    <w:p w14:paraId="2FA6476E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190F0D06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fact=1</w:t>
      </w:r>
    </w:p>
    <w:p w14:paraId="71734C49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for ((i=1; i&lt;=n; i++)); do</w:t>
      </w:r>
    </w:p>
    <w:p w14:paraId="6F4273B1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fact=$((fact * i))</w:t>
      </w:r>
    </w:p>
    <w:p w14:paraId="635D5226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done</w:t>
      </w:r>
    </w:p>
    <w:p w14:paraId="70A0E537" w14:textId="0E255798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echo "Factorial of $n is $fact"</w:t>
      </w:r>
    </w:p>
    <w:p w14:paraId="628C419E" w14:textId="0A2A4495" w:rsidR="000C7A53" w:rsidRDefault="000C7A53" w:rsidP="000C7A53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To print factorial of given integer</w:t>
      </w:r>
    </w:p>
    <w:p w14:paraId="1339028F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echo "Enter a number:"</w:t>
      </w:r>
    </w:p>
    <w:p w14:paraId="0D23F4FB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read n</w:t>
      </w:r>
    </w:p>
    <w:p w14:paraId="3779EA2C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</w:p>
    <w:p w14:paraId="5B195B2C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fact=1</w:t>
      </w:r>
    </w:p>
    <w:p w14:paraId="76CB81DF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for ((i=1; i&lt;=n; i++)); do</w:t>
      </w:r>
    </w:p>
    <w:p w14:paraId="78422E83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 xml:space="preserve">    fact=$((fact * i))</w:t>
      </w:r>
    </w:p>
    <w:p w14:paraId="1DFF4403" w14:textId="77777777" w:rsidR="000C7A53" w:rsidRPr="000C7A53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done</w:t>
      </w:r>
    </w:p>
    <w:p w14:paraId="17CD6A3E" w14:textId="77777777" w:rsidR="008A75EA" w:rsidRDefault="000C7A53" w:rsidP="000C7A53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bCs/>
          <w:sz w:val="32"/>
          <w:szCs w:val="32"/>
        </w:rPr>
      </w:pPr>
      <w:r w:rsidRPr="000C7A53">
        <w:rPr>
          <w:rFonts w:ascii="Times New Roman" w:hAnsi="Times New Roman" w:cs="Times New Roman"/>
          <w:bCs/>
          <w:sz w:val="32"/>
          <w:szCs w:val="32"/>
        </w:rPr>
        <w:t>echo "Factorial of $n is $fact"</w:t>
      </w:r>
    </w:p>
    <w:p w14:paraId="03324248" w14:textId="7F399DCB" w:rsidR="003D6D94" w:rsidRDefault="00B16E1B" w:rsidP="008A75EA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8A75EA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23824" wp14:editId="129800D2">
                <wp:simplePos x="0" y="0"/>
                <wp:positionH relativeFrom="column">
                  <wp:posOffset>2076450</wp:posOffset>
                </wp:positionH>
                <wp:positionV relativeFrom="paragraph">
                  <wp:posOffset>3714750</wp:posOffset>
                </wp:positionV>
                <wp:extent cx="1924050" cy="590550"/>
                <wp:effectExtent l="0" t="0" r="0" b="0"/>
                <wp:wrapNone/>
                <wp:docPr id="11514565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05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1FA553" w14:textId="792B342D" w:rsidR="00B16E1B" w:rsidRPr="00B16E1B" w:rsidRDefault="00B16E1B" w:rsidP="00B16E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16E1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48"/>
                                <w:szCs w:val="4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Thank You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2382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63.5pt;margin-top:292.5pt;width:151.5pt;height:4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" filled="f" stroked="f">
                <v:textbox>
                  <w:txbxContent>
                    <w:p w14:paraId="111FA553" w14:textId="792B342D" w:rsidR="00B16E1B" w:rsidRPr="00B16E1B" w:rsidRDefault="00B16E1B" w:rsidP="00B16E1B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16E1B">
                        <w:rPr>
                          <w:rFonts w:ascii="Times New Roman" w:hAnsi="Times New Roman" w:cs="Times New Roman"/>
                          <w:color w:val="000000" w:themeColor="text1"/>
                          <w:sz w:val="48"/>
                          <w:szCs w:val="4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Thank You</w:t>
                      </w:r>
                    </w:p>
                  </w:txbxContent>
                </v:textbox>
              </v:shape>
            </w:pict>
          </mc:Fallback>
        </mc:AlternateContent>
      </w:r>
      <w:r w:rsidR="008A75EA">
        <w:rPr>
          <w:rFonts w:ascii="Times New Roman" w:hAnsi="Times New Roman" w:cs="Times New Roman"/>
          <w:b/>
          <w:bCs/>
          <w:sz w:val="36"/>
          <w:szCs w:val="36"/>
        </w:rPr>
        <w:t>Sum of even numbers from 1 to 10</w:t>
      </w:r>
    </w:p>
    <w:p w14:paraId="30D12E0C" w14:textId="77777777" w:rsidR="008A75EA" w:rsidRPr="008A75EA" w:rsidRDefault="008A75EA" w:rsidP="008A75EA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sum=0</w:t>
      </w:r>
    </w:p>
    <w:p w14:paraId="63E0609E" w14:textId="77777777" w:rsidR="008A75EA" w:rsidRPr="008A75EA" w:rsidRDefault="008A75EA" w:rsidP="008A75EA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for ((i=2; i&lt;=10; i+=2)); do</w:t>
      </w:r>
    </w:p>
    <w:p w14:paraId="31E77A92" w14:textId="77777777" w:rsidR="008A75EA" w:rsidRPr="008A75EA" w:rsidRDefault="008A75EA" w:rsidP="008A75EA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sum=$((sum + i))</w:t>
      </w:r>
    </w:p>
    <w:p w14:paraId="1855FF78" w14:textId="77777777" w:rsidR="008A75EA" w:rsidRPr="008A75EA" w:rsidRDefault="008A75EA" w:rsidP="008A75EA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done</w:t>
      </w:r>
    </w:p>
    <w:p w14:paraId="7ABC6E81" w14:textId="36365C8F" w:rsidR="008A75EA" w:rsidRDefault="008A75EA" w:rsidP="008A75EA">
      <w:pPr>
        <w:pStyle w:val="ListParagraph"/>
        <w:spacing w:after="160" w:line="259" w:lineRule="auto"/>
        <w:ind w:left="360"/>
        <w:jc w:val="both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echo "Sum of even numbers: $sum"</w:t>
      </w:r>
    </w:p>
    <w:p w14:paraId="65022FB3" w14:textId="2F6994BE" w:rsidR="008A75EA" w:rsidRDefault="008A75EA" w:rsidP="008A75EA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Sum of digits</w:t>
      </w:r>
    </w:p>
    <w:p w14:paraId="176A0326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echo "Enter a number:"</w:t>
      </w:r>
    </w:p>
    <w:p w14:paraId="590783D9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read num</w:t>
      </w:r>
    </w:p>
    <w:p w14:paraId="1059FAC5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66F6105C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sum=0</w:t>
      </w:r>
    </w:p>
    <w:p w14:paraId="08DE8D7D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while [ $num -gt 0 ]; do</w:t>
      </w:r>
    </w:p>
    <w:p w14:paraId="5CE6B5BF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digit=$((num % 10))</w:t>
      </w:r>
    </w:p>
    <w:p w14:paraId="19D74937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sum=$((sum + digit))</w:t>
      </w:r>
    </w:p>
    <w:p w14:paraId="73207AE0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num=$((num / 10))</w:t>
      </w:r>
    </w:p>
    <w:p w14:paraId="4016D08C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done</w:t>
      </w:r>
    </w:p>
    <w:p w14:paraId="0DF5B6AF" w14:textId="464B575C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echo "Sum of digits: $sum"</w:t>
      </w:r>
    </w:p>
    <w:p w14:paraId="0BCEA23C" w14:textId="58F530D5" w:rsidR="008A75EA" w:rsidRDefault="008A75EA" w:rsidP="008A75EA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Basic Calculator</w:t>
      </w:r>
    </w:p>
    <w:p w14:paraId="04A1C2D3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echo "Enter two numbers:"</w:t>
      </w:r>
    </w:p>
    <w:p w14:paraId="4CBBD6C4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read a b</w:t>
      </w:r>
    </w:p>
    <w:p w14:paraId="5D2B0D4B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echo "Choose operation (+, -, *, /):"</w:t>
      </w:r>
    </w:p>
    <w:p w14:paraId="57A9EC42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read op</w:t>
      </w:r>
    </w:p>
    <w:p w14:paraId="2CD97D0A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2E9EB30A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case $op in</w:t>
      </w:r>
    </w:p>
    <w:p w14:paraId="19474846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+) echo "Result: $((a + b))" ;;</w:t>
      </w:r>
    </w:p>
    <w:p w14:paraId="5EAC5D66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-) echo "Result: $((a - b))" ;;</w:t>
      </w:r>
    </w:p>
    <w:p w14:paraId="15880632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\*) echo "Result: $((a * b))" ;;</w:t>
      </w:r>
    </w:p>
    <w:p w14:paraId="1E627479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/) </w:t>
      </w:r>
    </w:p>
    <w:p w14:paraId="421B044C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if [ $b -ne 0 ]; then</w:t>
      </w:r>
    </w:p>
    <w:p w14:paraId="2180B63F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    echo "Result: $((a / b))"</w:t>
      </w:r>
    </w:p>
    <w:p w14:paraId="61DC522C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else</w:t>
      </w:r>
    </w:p>
    <w:p w14:paraId="5C49402B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    echo "Division by zero not allowed"</w:t>
      </w:r>
    </w:p>
    <w:p w14:paraId="012F97D4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fi ;;</w:t>
      </w:r>
    </w:p>
    <w:p w14:paraId="19E04A34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*) echo "Invalid operator" ;;</w:t>
      </w:r>
    </w:p>
    <w:p w14:paraId="55C0CDED" w14:textId="673747BA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</w:t>
      </w:r>
      <w:r w:rsidRPr="008A75EA">
        <w:rPr>
          <w:rFonts w:ascii="Times New Roman" w:hAnsi="Times New Roman" w:cs="Times New Roman"/>
          <w:sz w:val="32"/>
          <w:szCs w:val="32"/>
        </w:rPr>
        <w:t>sac</w:t>
      </w:r>
    </w:p>
    <w:p w14:paraId="237C47E7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4D7DCC06" w14:textId="03F4DD57" w:rsidR="008A75EA" w:rsidRDefault="008A75EA" w:rsidP="008A75EA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Print days of week</w:t>
      </w:r>
    </w:p>
    <w:p w14:paraId="76EF5CB1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days=("Monday" "Tuesday" "Wednesday" "Thursday" "Friday" "Saturday" "Sunday")</w:t>
      </w:r>
    </w:p>
    <w:p w14:paraId="57C3F50D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139CCC37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lastRenderedPageBreak/>
        <w:t>for day in "${days[@]}"; do</w:t>
      </w:r>
    </w:p>
    <w:p w14:paraId="01532151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echo $day</w:t>
      </w:r>
    </w:p>
    <w:p w14:paraId="5B17D4CF" w14:textId="6D31D0E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done</w:t>
      </w:r>
    </w:p>
    <w:p w14:paraId="09FC2FA7" w14:textId="21F72700" w:rsidR="008A75EA" w:rsidRDefault="008A75EA" w:rsidP="008A75EA">
      <w:pPr>
        <w:pStyle w:val="ListParagraph"/>
        <w:numPr>
          <w:ilvl w:val="0"/>
          <w:numId w:val="18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Print Starting 4 months having 31 days</w:t>
      </w:r>
    </w:p>
    <w:p w14:paraId="44482838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months=("January" "March" "May" "July" "August" "October" "December")</w:t>
      </w:r>
    </w:p>
    <w:p w14:paraId="1F3BB673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50D325E7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echo "First 4 months with 31 days:"</w:t>
      </w:r>
    </w:p>
    <w:p w14:paraId="4F61FDBC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for ((i=0; i&lt;4; i++)); do</w:t>
      </w:r>
    </w:p>
    <w:p w14:paraId="7D5007EF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echo "${months[i]}"</w:t>
      </w:r>
    </w:p>
    <w:p w14:paraId="33916D71" w14:textId="024D5895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done</w:t>
      </w:r>
    </w:p>
    <w:p w14:paraId="032D6E3D" w14:textId="32B7726C" w:rsidR="008A75EA" w:rsidRDefault="008A75EA" w:rsidP="008A75EA">
      <w:pPr>
        <w:pStyle w:val="ListParagraph"/>
        <w:numPr>
          <w:ilvl w:val="0"/>
          <w:numId w:val="18"/>
        </w:numPr>
        <w:spacing w:after="160" w:line="259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Using Functions</w:t>
      </w:r>
    </w:p>
    <w:p w14:paraId="10898F95" w14:textId="03613BCE" w:rsidR="008A75EA" w:rsidRPr="008A75EA" w:rsidRDefault="008A75EA" w:rsidP="008A75EA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75EA">
        <w:rPr>
          <w:rFonts w:ascii="Times New Roman" w:hAnsi="Times New Roman" w:cs="Times New Roman"/>
          <w:b/>
          <w:bCs/>
          <w:sz w:val="32"/>
          <w:szCs w:val="32"/>
        </w:rPr>
        <w:t>Armstrong number</w:t>
      </w:r>
    </w:p>
    <w:p w14:paraId="47423A68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is_armstrong() {</w:t>
      </w:r>
    </w:p>
    <w:p w14:paraId="52C78717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num=$1</w:t>
      </w:r>
    </w:p>
    <w:p w14:paraId="4B9658FE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sum=0</w:t>
      </w:r>
    </w:p>
    <w:p w14:paraId="61E0E7BB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n=$num</w:t>
      </w:r>
    </w:p>
    <w:p w14:paraId="0C26DA83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while [ $n -gt 0 ]; do</w:t>
      </w:r>
    </w:p>
    <w:p w14:paraId="49998471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digit=$((n % 10))</w:t>
      </w:r>
    </w:p>
    <w:p w14:paraId="217ACD60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sum=$((sum + digit * digit * digit))</w:t>
      </w:r>
    </w:p>
    <w:p w14:paraId="7F25AC0B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n=$((n / 10))</w:t>
      </w:r>
    </w:p>
    <w:p w14:paraId="63462FD5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done</w:t>
      </w:r>
    </w:p>
    <w:p w14:paraId="16A5F8BD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784435E3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if [ $sum -eq $num ]; then</w:t>
      </w:r>
    </w:p>
    <w:p w14:paraId="6BD42D63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echo "$num is an Armstrong number"</w:t>
      </w:r>
    </w:p>
    <w:p w14:paraId="45DE2CC5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77685A81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echo "$num is not an Armstrong number"</w:t>
      </w:r>
    </w:p>
    <w:p w14:paraId="7964F800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fi</w:t>
      </w:r>
    </w:p>
    <w:p w14:paraId="318B22FE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}</w:t>
      </w:r>
    </w:p>
    <w:p w14:paraId="41CA4204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075361D5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read -p "Enter number: " num</w:t>
      </w:r>
    </w:p>
    <w:p w14:paraId="51CBC1B8" w14:textId="24DCDBB5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is_armstrong $num</w:t>
      </w:r>
    </w:p>
    <w:p w14:paraId="1764BC6F" w14:textId="77F3D665" w:rsidR="008A75EA" w:rsidRPr="008A75EA" w:rsidRDefault="008A75EA" w:rsidP="008A75EA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75EA">
        <w:rPr>
          <w:rFonts w:ascii="Times New Roman" w:hAnsi="Times New Roman" w:cs="Times New Roman"/>
          <w:b/>
          <w:bCs/>
          <w:sz w:val="32"/>
          <w:szCs w:val="32"/>
        </w:rPr>
        <w:t>Palindrome</w:t>
      </w:r>
    </w:p>
    <w:p w14:paraId="1F6AF410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is_palindrome() {</w:t>
      </w:r>
    </w:p>
    <w:p w14:paraId="6521B9B1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lastRenderedPageBreak/>
        <w:t xml:space="preserve">    num=$1</w:t>
      </w:r>
    </w:p>
    <w:p w14:paraId="59DD97C3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rev=0</w:t>
      </w:r>
    </w:p>
    <w:p w14:paraId="2513F33A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n=$num</w:t>
      </w:r>
    </w:p>
    <w:p w14:paraId="0966B451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while [ $n -gt 0 ]; do</w:t>
      </w:r>
    </w:p>
    <w:p w14:paraId="44203C66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digit=$((n % 10))</w:t>
      </w:r>
    </w:p>
    <w:p w14:paraId="23B9FF01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rev=$((rev * 10 + digit))</w:t>
      </w:r>
    </w:p>
    <w:p w14:paraId="31789D0F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n=$((n / 10))</w:t>
      </w:r>
    </w:p>
    <w:p w14:paraId="7B2E1E2A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done</w:t>
      </w:r>
    </w:p>
    <w:p w14:paraId="334829AB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72735B10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if [ $rev -eq $num ]; then</w:t>
      </w:r>
    </w:p>
    <w:p w14:paraId="4E795BC3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echo "$num is a Palindrome"</w:t>
      </w:r>
    </w:p>
    <w:p w14:paraId="20C237DC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else</w:t>
      </w:r>
    </w:p>
    <w:p w14:paraId="55E5BB9A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echo "$num is not a Palindrome"</w:t>
      </w:r>
    </w:p>
    <w:p w14:paraId="695AE420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fi</w:t>
      </w:r>
    </w:p>
    <w:p w14:paraId="5EEE9004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}</w:t>
      </w:r>
    </w:p>
    <w:p w14:paraId="0117D4FB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0A524767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read -p "Enter number: " num</w:t>
      </w:r>
    </w:p>
    <w:p w14:paraId="7EA19332" w14:textId="1189DFF6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is_palindrome $num</w:t>
      </w:r>
    </w:p>
    <w:p w14:paraId="7EFB81E6" w14:textId="5763E7C0" w:rsidR="008A75EA" w:rsidRPr="008A75EA" w:rsidRDefault="008A75EA" w:rsidP="008A75EA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75EA">
        <w:rPr>
          <w:rFonts w:ascii="Times New Roman" w:hAnsi="Times New Roman" w:cs="Times New Roman"/>
          <w:b/>
          <w:bCs/>
          <w:sz w:val="32"/>
          <w:szCs w:val="32"/>
        </w:rPr>
        <w:t>Fibonacci Series</w:t>
      </w:r>
    </w:p>
    <w:p w14:paraId="6804A383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fibonacci() {</w:t>
      </w:r>
    </w:p>
    <w:p w14:paraId="1501C790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n=$1</w:t>
      </w:r>
    </w:p>
    <w:p w14:paraId="0051932B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a=0</w:t>
      </w:r>
    </w:p>
    <w:p w14:paraId="54878068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b=1</w:t>
      </w:r>
    </w:p>
    <w:p w14:paraId="6D5600ED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echo -n "$a $b "</w:t>
      </w:r>
    </w:p>
    <w:p w14:paraId="176E88F3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for ((i=3; i&lt;=n; i++)); do</w:t>
      </w:r>
    </w:p>
    <w:p w14:paraId="068887B4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c=$((a + b))</w:t>
      </w:r>
    </w:p>
    <w:p w14:paraId="3ECACB6C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echo -n "$c "</w:t>
      </w:r>
    </w:p>
    <w:p w14:paraId="04EACF92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a=$b</w:t>
      </w:r>
    </w:p>
    <w:p w14:paraId="3F29C5A4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b=$c</w:t>
      </w:r>
    </w:p>
    <w:p w14:paraId="409007DC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done</w:t>
      </w:r>
    </w:p>
    <w:p w14:paraId="708A503F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echo</w:t>
      </w:r>
    </w:p>
    <w:p w14:paraId="05356C1D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}</w:t>
      </w:r>
    </w:p>
    <w:p w14:paraId="6D814550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134CF16C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read -p "Enter number of terms: " n</w:t>
      </w:r>
    </w:p>
    <w:p w14:paraId="75FD8B72" w14:textId="09D66A52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fibonacci $n</w:t>
      </w:r>
    </w:p>
    <w:p w14:paraId="62A328D0" w14:textId="7B67E4B3" w:rsidR="008A75EA" w:rsidRPr="008A75EA" w:rsidRDefault="008A75EA" w:rsidP="008A75EA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75EA">
        <w:rPr>
          <w:rFonts w:ascii="Times New Roman" w:hAnsi="Times New Roman" w:cs="Times New Roman"/>
          <w:b/>
          <w:bCs/>
          <w:sz w:val="32"/>
          <w:szCs w:val="32"/>
        </w:rPr>
        <w:lastRenderedPageBreak/>
        <w:t>Prime or Composite</w:t>
      </w:r>
    </w:p>
    <w:p w14:paraId="5DBF1984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is_prime() {</w:t>
      </w:r>
    </w:p>
    <w:p w14:paraId="0742B23A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num=$1</w:t>
      </w:r>
    </w:p>
    <w:p w14:paraId="24BC034F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if [ $num -lt 2 ]; then</w:t>
      </w:r>
    </w:p>
    <w:p w14:paraId="5BD7B5EE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echo "Not prime"</w:t>
      </w:r>
    </w:p>
    <w:p w14:paraId="7D6B4931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return</w:t>
      </w:r>
    </w:p>
    <w:p w14:paraId="17E3E5EC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fi</w:t>
      </w:r>
    </w:p>
    <w:p w14:paraId="1CF851CC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for ((i=2; i*i&lt;=num; i++)); do</w:t>
      </w:r>
    </w:p>
    <w:p w14:paraId="7D66C863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if ((num % i == 0)); then</w:t>
      </w:r>
    </w:p>
    <w:p w14:paraId="6B227087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    echo "$num is Composite"</w:t>
      </w:r>
    </w:p>
    <w:p w14:paraId="2343E0E8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    return</w:t>
      </w:r>
    </w:p>
    <w:p w14:paraId="7E17F37A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fi</w:t>
      </w:r>
    </w:p>
    <w:p w14:paraId="77E48F4B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done</w:t>
      </w:r>
    </w:p>
    <w:p w14:paraId="165A39BE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echo "$num is Prime"</w:t>
      </w:r>
    </w:p>
    <w:p w14:paraId="1E65ED7D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}</w:t>
      </w:r>
    </w:p>
    <w:p w14:paraId="4754A87B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15D048E2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read -p "Enter number: " num</w:t>
      </w:r>
    </w:p>
    <w:p w14:paraId="7CF82CE8" w14:textId="7288C38A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is_prime $num</w:t>
      </w:r>
    </w:p>
    <w:p w14:paraId="15D69368" w14:textId="1AEFB725" w:rsidR="008A75EA" w:rsidRPr="008A75EA" w:rsidRDefault="008A75EA" w:rsidP="008A75EA">
      <w:pPr>
        <w:pStyle w:val="ListParagraph"/>
        <w:numPr>
          <w:ilvl w:val="0"/>
          <w:numId w:val="19"/>
        </w:numPr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8A75EA">
        <w:rPr>
          <w:rFonts w:ascii="Times New Roman" w:hAnsi="Times New Roman" w:cs="Times New Roman"/>
          <w:b/>
          <w:bCs/>
          <w:sz w:val="32"/>
          <w:szCs w:val="32"/>
        </w:rPr>
        <w:t>Decimal to Binary</w:t>
      </w:r>
    </w:p>
    <w:p w14:paraId="0441340D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to_binary() {</w:t>
      </w:r>
    </w:p>
    <w:p w14:paraId="54768BFF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num=$1</w:t>
      </w:r>
    </w:p>
    <w:p w14:paraId="62E59518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bin=""</w:t>
      </w:r>
    </w:p>
    <w:p w14:paraId="1C95A34C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while [ $num -gt 0 ]; do</w:t>
      </w:r>
    </w:p>
    <w:p w14:paraId="33A64B77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rem=$((num % 2))</w:t>
      </w:r>
    </w:p>
    <w:p w14:paraId="0DA9D832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bin="$rem$bin"</w:t>
      </w:r>
    </w:p>
    <w:p w14:paraId="47D79FF9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    num=$((num / 2))</w:t>
      </w:r>
    </w:p>
    <w:p w14:paraId="3620FAEF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done</w:t>
      </w:r>
    </w:p>
    <w:p w14:paraId="2A4776BF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 xml:space="preserve">    echo "Binary: $bin"</w:t>
      </w:r>
    </w:p>
    <w:p w14:paraId="12A341A6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}</w:t>
      </w:r>
    </w:p>
    <w:p w14:paraId="1C1A42FE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3688BAE7" w14:textId="77777777" w:rsidR="008A75EA" w:rsidRP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read -p "Enter decimal number: " num</w:t>
      </w:r>
    </w:p>
    <w:p w14:paraId="63856E01" w14:textId="36770556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 w:rsidRPr="008A75EA">
        <w:rPr>
          <w:rFonts w:ascii="Times New Roman" w:hAnsi="Times New Roman" w:cs="Times New Roman"/>
          <w:sz w:val="32"/>
          <w:szCs w:val="32"/>
        </w:rPr>
        <w:t>to_binary $num</w:t>
      </w:r>
    </w:p>
    <w:p w14:paraId="0F97A3E7" w14:textId="77777777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4E652BA0" w14:textId="77777777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4023D5A6" w14:textId="77777777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49B28F8C" w14:textId="77777777" w:rsidR="008A75EA" w:rsidRDefault="008A75EA" w:rsidP="008A75EA">
      <w:pPr>
        <w:pStyle w:val="ListParagraph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601BD3C3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A3EA5E5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0073BD84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707B37C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C0751D9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27CA50D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94D6E66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53C6283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40F0FBE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75162D7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E19ABCA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EADF530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DC20B92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5D5BC8C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118DE1A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9E1B170" w14:textId="77777777" w:rsid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B8A02F2" w14:textId="1A3C4B63" w:rsidR="008A75EA" w:rsidRPr="008A75EA" w:rsidRDefault="008A75EA" w:rsidP="008A75EA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8A75EA">
        <w:rPr>
          <w:rFonts w:ascii="Times New Roman" w:hAnsi="Times New Roman" w:cs="Times New Roman"/>
          <w:b/>
          <w:bCs/>
          <w:i/>
          <w:iCs/>
          <w:sz w:val="40"/>
          <w:szCs w:val="40"/>
        </w:rPr>
        <w:t>Thank You</w:t>
      </w:r>
    </w:p>
    <w:sectPr w:rsidR="008A75EA" w:rsidRPr="008A75EA" w:rsidSect="00360D2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15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F51D62" w14:textId="77777777" w:rsidR="0039406B" w:rsidRDefault="0039406B" w:rsidP="007C19D4">
      <w:pPr>
        <w:spacing w:after="0" w:line="240" w:lineRule="auto"/>
      </w:pPr>
      <w:r>
        <w:separator/>
      </w:r>
    </w:p>
  </w:endnote>
  <w:endnote w:type="continuationSeparator" w:id="0">
    <w:p w14:paraId="11169CE4" w14:textId="77777777" w:rsidR="0039406B" w:rsidRDefault="0039406B" w:rsidP="007C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A15161" w14:textId="77777777" w:rsidR="000C7A53" w:rsidRDefault="000C7A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618520"/>
      <w:docPartObj>
        <w:docPartGallery w:val="Page Numbers (Bottom of Page)"/>
        <w:docPartUnique/>
      </w:docPartObj>
    </w:sdtPr>
    <w:sdtContent>
      <w:p w14:paraId="069288E4" w14:textId="77777777" w:rsidR="007C19D4" w:rsidRDefault="00714B17" w:rsidP="000C7A53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441AE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E9A5391" w14:textId="77777777" w:rsidR="007C19D4" w:rsidRDefault="007C19D4" w:rsidP="007C19D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66E9BB" w14:textId="77777777" w:rsidR="000C7A53" w:rsidRDefault="000C7A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DAE893" w14:textId="77777777" w:rsidR="0039406B" w:rsidRDefault="0039406B" w:rsidP="007C19D4">
      <w:pPr>
        <w:spacing w:after="0" w:line="240" w:lineRule="auto"/>
      </w:pPr>
      <w:r>
        <w:separator/>
      </w:r>
    </w:p>
  </w:footnote>
  <w:footnote w:type="continuationSeparator" w:id="0">
    <w:p w14:paraId="7C6B1099" w14:textId="77777777" w:rsidR="0039406B" w:rsidRDefault="0039406B" w:rsidP="007C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C4A619" w14:textId="565E4D22" w:rsidR="007C3F10" w:rsidRDefault="00000000">
    <w:pPr>
      <w:pStyle w:val="Header"/>
    </w:pPr>
    <w:r>
      <w:rPr>
        <w:noProof/>
      </w:rPr>
      <w:pict w14:anchorId="6DA7B8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29829" o:spid="_x0000_s1028" type="#_x0000_t136" style="position:absolute;margin-left:0;margin-top:0;width:549.45pt;height:86.75pt;rotation:315;z-index:-251655168;mso-position-horizontal:center;mso-position-horizontal-relative:margin;mso-position-vertical:center;mso-position-vertical-relative:margin" o:allowincell="f" fillcolor="silver" stroked="f">
          <v:textpath style="font-family:&quot;Calibri&quot;;font-size:1pt" string="Raghav Agrawal 23I405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856C1" w14:textId="1E71E1D3" w:rsidR="007C19D4" w:rsidRPr="00B16E1B" w:rsidRDefault="00000000">
    <w:pPr>
      <w:pStyle w:val="Header"/>
      <w:rPr>
        <w:sz w:val="16"/>
        <w:szCs w:val="16"/>
        <w:lang w:val="en-US"/>
      </w:rPr>
    </w:pPr>
    <w:r>
      <w:rPr>
        <w:noProof/>
      </w:rPr>
      <w:pict w14:anchorId="1B5EC9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29830" o:spid="_x0000_s1029" type="#_x0000_t136" style="position:absolute;margin-left:0;margin-top:0;width:549.45pt;height:86.75pt;rotation:315;z-index:-251653120;mso-position-horizontal:center;mso-position-horizontal-relative:margin;mso-position-vertical:center;mso-position-vertical-relative:margin" o:allowincell="f" fillcolor="silver" stroked="f">
          <v:textpath style="font-family:&quot;Calibri&quot;;font-size:1pt" string="Raghav Agrawal 23I4056"/>
          <w10:wrap anchorx="margin" anchory="margin"/>
        </v:shape>
      </w:pict>
    </w:r>
    <w:r w:rsidR="00B16E1B" w:rsidRPr="00B16E1B">
      <w:rPr>
        <w:sz w:val="16"/>
        <w:szCs w:val="16"/>
        <w:lang w:val="en-US"/>
      </w:rPr>
      <w:t>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494D65" w14:textId="118E778A" w:rsidR="007C3F10" w:rsidRDefault="00000000">
    <w:pPr>
      <w:pStyle w:val="Header"/>
    </w:pPr>
    <w:r>
      <w:rPr>
        <w:noProof/>
      </w:rPr>
      <w:pict w14:anchorId="26AB37F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429828" o:spid="_x0000_s1027" type="#_x0000_t136" style="position:absolute;margin-left:0;margin-top:0;width:549.45pt;height:86.75pt;rotation:315;z-index:-251657216;mso-position-horizontal:center;mso-position-horizontal-relative:margin;mso-position-vertical:center;mso-position-vertical-relative:margin" o:allowincell="f" fillcolor="silver" stroked="f">
          <v:textpath style="font-family:&quot;Calibri&quot;;font-size:1pt" string="Raghav Agrawal 23I4056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A11DB"/>
    <w:multiLevelType w:val="hybridMultilevel"/>
    <w:tmpl w:val="5DBA1E3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037F12"/>
    <w:multiLevelType w:val="hybridMultilevel"/>
    <w:tmpl w:val="60FC22B0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7575104"/>
    <w:multiLevelType w:val="hybridMultilevel"/>
    <w:tmpl w:val="AD0E8F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024E5"/>
    <w:multiLevelType w:val="hybridMultilevel"/>
    <w:tmpl w:val="EBF01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DC22FF"/>
    <w:multiLevelType w:val="hybridMultilevel"/>
    <w:tmpl w:val="9256882A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5" w15:restartNumberingAfterBreak="0">
    <w:nsid w:val="249117BA"/>
    <w:multiLevelType w:val="hybridMultilevel"/>
    <w:tmpl w:val="E8405BE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302C78"/>
    <w:multiLevelType w:val="hybridMultilevel"/>
    <w:tmpl w:val="84320784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CA416DE"/>
    <w:multiLevelType w:val="hybridMultilevel"/>
    <w:tmpl w:val="4F90D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A011FE"/>
    <w:multiLevelType w:val="hybridMultilevel"/>
    <w:tmpl w:val="FB5A585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BA3BAD"/>
    <w:multiLevelType w:val="hybridMultilevel"/>
    <w:tmpl w:val="2FA8A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717DAD"/>
    <w:multiLevelType w:val="hybridMultilevel"/>
    <w:tmpl w:val="6248F3F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C646808"/>
    <w:multiLevelType w:val="hybridMultilevel"/>
    <w:tmpl w:val="81DC73A0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4F234314"/>
    <w:multiLevelType w:val="hybridMultilevel"/>
    <w:tmpl w:val="0F20A48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2C62E3F"/>
    <w:multiLevelType w:val="hybridMultilevel"/>
    <w:tmpl w:val="CE5AEB0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F0E748A"/>
    <w:multiLevelType w:val="hybridMultilevel"/>
    <w:tmpl w:val="6B7A7E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F951422"/>
    <w:multiLevelType w:val="multilevel"/>
    <w:tmpl w:val="07A0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E50784"/>
    <w:multiLevelType w:val="hybridMultilevel"/>
    <w:tmpl w:val="85B054D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1CA570A"/>
    <w:multiLevelType w:val="hybridMultilevel"/>
    <w:tmpl w:val="C8A05F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CF93FEE"/>
    <w:multiLevelType w:val="hybridMultilevel"/>
    <w:tmpl w:val="A5CCFC9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6686061">
    <w:abstractNumId w:val="9"/>
  </w:num>
  <w:num w:numId="2" w16cid:durableId="1140458646">
    <w:abstractNumId w:val="3"/>
  </w:num>
  <w:num w:numId="3" w16cid:durableId="1329749767">
    <w:abstractNumId w:val="4"/>
  </w:num>
  <w:num w:numId="4" w16cid:durableId="1069307294">
    <w:abstractNumId w:val="14"/>
  </w:num>
  <w:num w:numId="5" w16cid:durableId="1760516146">
    <w:abstractNumId w:val="6"/>
  </w:num>
  <w:num w:numId="6" w16cid:durableId="1093628448">
    <w:abstractNumId w:val="1"/>
  </w:num>
  <w:num w:numId="7" w16cid:durableId="396560859">
    <w:abstractNumId w:val="13"/>
  </w:num>
  <w:num w:numId="8" w16cid:durableId="1945533016">
    <w:abstractNumId w:val="16"/>
  </w:num>
  <w:num w:numId="9" w16cid:durableId="1538616703">
    <w:abstractNumId w:val="17"/>
  </w:num>
  <w:num w:numId="10" w16cid:durableId="1235893536">
    <w:abstractNumId w:val="5"/>
  </w:num>
  <w:num w:numId="11" w16cid:durableId="845171029">
    <w:abstractNumId w:val="10"/>
  </w:num>
  <w:num w:numId="12" w16cid:durableId="600334208">
    <w:abstractNumId w:val="2"/>
  </w:num>
  <w:num w:numId="13" w16cid:durableId="1886794654">
    <w:abstractNumId w:val="18"/>
  </w:num>
  <w:num w:numId="14" w16cid:durableId="2009750364">
    <w:abstractNumId w:val="7"/>
  </w:num>
  <w:num w:numId="15" w16cid:durableId="1005279467">
    <w:abstractNumId w:val="0"/>
  </w:num>
  <w:num w:numId="16" w16cid:durableId="1387485023">
    <w:abstractNumId w:val="15"/>
  </w:num>
  <w:num w:numId="17" w16cid:durableId="390346026">
    <w:abstractNumId w:val="11"/>
  </w:num>
  <w:num w:numId="18" w16cid:durableId="1753116751">
    <w:abstractNumId w:val="12"/>
  </w:num>
  <w:num w:numId="19" w16cid:durableId="1399317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AE9"/>
    <w:rsid w:val="0002400B"/>
    <w:rsid w:val="00091F84"/>
    <w:rsid w:val="000950EB"/>
    <w:rsid w:val="000A1671"/>
    <w:rsid w:val="000C7A53"/>
    <w:rsid w:val="000D0155"/>
    <w:rsid w:val="00124B86"/>
    <w:rsid w:val="00126B6B"/>
    <w:rsid w:val="00160BE8"/>
    <w:rsid w:val="00161ED9"/>
    <w:rsid w:val="00165A37"/>
    <w:rsid w:val="00165F84"/>
    <w:rsid w:val="00181856"/>
    <w:rsid w:val="00197029"/>
    <w:rsid w:val="00205241"/>
    <w:rsid w:val="00223F51"/>
    <w:rsid w:val="0026561C"/>
    <w:rsid w:val="00317BA0"/>
    <w:rsid w:val="00334825"/>
    <w:rsid w:val="00360D21"/>
    <w:rsid w:val="00382835"/>
    <w:rsid w:val="0039406B"/>
    <w:rsid w:val="00394E87"/>
    <w:rsid w:val="003D6D94"/>
    <w:rsid w:val="003E06A3"/>
    <w:rsid w:val="003E5A2C"/>
    <w:rsid w:val="003F7D62"/>
    <w:rsid w:val="00440944"/>
    <w:rsid w:val="00441AE9"/>
    <w:rsid w:val="00444FD8"/>
    <w:rsid w:val="00454A14"/>
    <w:rsid w:val="004771C8"/>
    <w:rsid w:val="004F2C6C"/>
    <w:rsid w:val="004F5158"/>
    <w:rsid w:val="004F67B0"/>
    <w:rsid w:val="00515CAA"/>
    <w:rsid w:val="0053682E"/>
    <w:rsid w:val="00546593"/>
    <w:rsid w:val="00594FA0"/>
    <w:rsid w:val="00625369"/>
    <w:rsid w:val="00636FDB"/>
    <w:rsid w:val="00650148"/>
    <w:rsid w:val="00652341"/>
    <w:rsid w:val="006A6553"/>
    <w:rsid w:val="006B661E"/>
    <w:rsid w:val="00714B17"/>
    <w:rsid w:val="00734517"/>
    <w:rsid w:val="00746E99"/>
    <w:rsid w:val="007A146E"/>
    <w:rsid w:val="007A7F0A"/>
    <w:rsid w:val="007B50DC"/>
    <w:rsid w:val="007C19D4"/>
    <w:rsid w:val="007C3F10"/>
    <w:rsid w:val="00881371"/>
    <w:rsid w:val="008A1037"/>
    <w:rsid w:val="008A75EA"/>
    <w:rsid w:val="00946B57"/>
    <w:rsid w:val="0096372C"/>
    <w:rsid w:val="00967FA4"/>
    <w:rsid w:val="0098756D"/>
    <w:rsid w:val="009A0649"/>
    <w:rsid w:val="009B34B1"/>
    <w:rsid w:val="009D2372"/>
    <w:rsid w:val="00A0696C"/>
    <w:rsid w:val="00A23F44"/>
    <w:rsid w:val="00A26F5A"/>
    <w:rsid w:val="00A66FB6"/>
    <w:rsid w:val="00AF2C64"/>
    <w:rsid w:val="00B16E1B"/>
    <w:rsid w:val="00B70F10"/>
    <w:rsid w:val="00B75591"/>
    <w:rsid w:val="00B821EF"/>
    <w:rsid w:val="00BE3B23"/>
    <w:rsid w:val="00C12B96"/>
    <w:rsid w:val="00C675AE"/>
    <w:rsid w:val="00C725FB"/>
    <w:rsid w:val="00C819CE"/>
    <w:rsid w:val="00CA6B79"/>
    <w:rsid w:val="00CB3DA2"/>
    <w:rsid w:val="00CD045B"/>
    <w:rsid w:val="00D228AE"/>
    <w:rsid w:val="00D33DEC"/>
    <w:rsid w:val="00D53AA2"/>
    <w:rsid w:val="00DA1F08"/>
    <w:rsid w:val="00E02DA5"/>
    <w:rsid w:val="00E261C5"/>
    <w:rsid w:val="00E3452E"/>
    <w:rsid w:val="00E70A6F"/>
    <w:rsid w:val="00E75676"/>
    <w:rsid w:val="00E85159"/>
    <w:rsid w:val="00EA438B"/>
    <w:rsid w:val="00ED4623"/>
    <w:rsid w:val="00EE1BBD"/>
    <w:rsid w:val="00EE2979"/>
    <w:rsid w:val="00F10FF4"/>
    <w:rsid w:val="00F11A50"/>
    <w:rsid w:val="00F1727A"/>
    <w:rsid w:val="00F31DF2"/>
    <w:rsid w:val="00F5270A"/>
    <w:rsid w:val="00F60152"/>
    <w:rsid w:val="00F875A2"/>
    <w:rsid w:val="00FD7D0A"/>
    <w:rsid w:val="00FE19F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85FEB1"/>
  <w15:docId w15:val="{EB53348A-498F-4B49-B52A-D486160F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52E"/>
    <w:pPr>
      <w:spacing w:after="200" w:line="276" w:lineRule="auto"/>
    </w:pPr>
    <w:rPr>
      <w:rFonts w:ascii="Calibri" w:eastAsia="Calibri" w:hAnsi="Calibri" w:cs="Calibri"/>
      <w:sz w:val="20"/>
      <w:szCs w:val="20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6D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94E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E87"/>
    <w:rPr>
      <w:rFonts w:ascii="Tahoma" w:eastAsia="Calibri" w:hAnsi="Tahoma" w:cs="Tahoma"/>
      <w:sz w:val="16"/>
      <w:szCs w:val="16"/>
      <w:lang w:eastAsia="en-IN"/>
    </w:rPr>
  </w:style>
  <w:style w:type="paragraph" w:styleId="ListParagraph">
    <w:name w:val="List Paragraph"/>
    <w:basedOn w:val="Normal"/>
    <w:uiPriority w:val="34"/>
    <w:qFormat/>
    <w:rsid w:val="00394E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9D4"/>
    <w:rPr>
      <w:rFonts w:ascii="Calibri" w:eastAsia="Calibri" w:hAnsi="Calibri" w:cs="Calibri"/>
      <w:sz w:val="20"/>
      <w:szCs w:val="20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7C19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9D4"/>
    <w:rPr>
      <w:rFonts w:ascii="Calibri" w:eastAsia="Calibri" w:hAnsi="Calibri" w:cs="Calibri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527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94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et.dauniv.ac.in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ET-f\Desktop\Computer%20Hardware%20Lab\Poorima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5F09A4-CFEE-467D-B216-50F500C6E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Poorima Template</Template>
  <TotalTime>4</TotalTime>
  <Pages>9</Pages>
  <Words>726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IET-f</dc:creator>
  <cp:lastModifiedBy>Raghav Agrawal</cp:lastModifiedBy>
  <cp:revision>2</cp:revision>
  <dcterms:created xsi:type="dcterms:W3CDTF">2025-04-23T04:14:00Z</dcterms:created>
  <dcterms:modified xsi:type="dcterms:W3CDTF">2025-04-23T04:14:00Z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806940de-8333-418d-b83e-2ad0639ca123</vt:lpwstr>
  </property>
</Properties>
</file>