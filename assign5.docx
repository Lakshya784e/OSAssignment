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6F883" w14:textId="77777777" w:rsidR="003D6D94" w:rsidRDefault="003D6D94" w:rsidP="003D6D94">
      <w:pPr>
        <w:spacing w:line="240" w:lineRule="auto"/>
        <w:rPr>
          <w:rFonts w:ascii="Times New Roman" w:eastAsia="Times New Roman" w:hAnsi="Times New Roman" w:cs="Times New Roman"/>
        </w:rPr>
      </w:pPr>
    </w:p>
    <w:p w14:paraId="62987B73" w14:textId="045B8707" w:rsidR="003D6D94" w:rsidRDefault="00AF2C64" w:rsidP="003D6D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Operating System</w:t>
      </w:r>
    </w:p>
    <w:p w14:paraId="0EC4DE05" w14:textId="79754111" w:rsidR="003D6D94" w:rsidRDefault="003D6D94" w:rsidP="003D6D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r w:rsidR="00AF2C64">
        <w:rPr>
          <w:rFonts w:ascii="Times New Roman" w:eastAsia="Times New Roman" w:hAnsi="Times New Roman" w:cs="Times New Roman"/>
          <w:b/>
          <w:sz w:val="32"/>
          <w:szCs w:val="32"/>
        </w:rPr>
        <w:t>4ITRC2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3186273B" w14:textId="702E660D" w:rsidR="003D6D94" w:rsidRDefault="003D6D94" w:rsidP="003D6D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IT I</w:t>
      </w:r>
      <w:r w:rsidR="00AF2C64">
        <w:rPr>
          <w:rFonts w:ascii="Times New Roman" w:eastAsia="Times New Roman" w:hAnsi="Times New Roman" w:cs="Times New Roman"/>
          <w:b/>
          <w:sz w:val="32"/>
          <w:szCs w:val="32"/>
        </w:rPr>
        <w:t>V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Semester</w:t>
      </w:r>
    </w:p>
    <w:p w14:paraId="029BCBDE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2DE8B76D" w14:textId="77777777" w:rsidR="003D6D94" w:rsidRDefault="003D6D94" w:rsidP="003D6D94">
      <w:pPr>
        <w:rPr>
          <w:rFonts w:ascii="Times New Roman" w:eastAsia="Times New Roman" w:hAnsi="Times New Roman" w:cs="Times New Roman"/>
          <w:i/>
        </w:rPr>
      </w:pPr>
    </w:p>
    <w:p w14:paraId="53D197C8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2AB8B391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0ACD8856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09F409BC" w14:textId="77777777" w:rsidR="003D6D94" w:rsidRPr="00FE3401" w:rsidRDefault="003D6D94" w:rsidP="003D6D9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E3401">
        <w:rPr>
          <w:rFonts w:ascii="Times New Roman" w:eastAsia="Times New Roman" w:hAnsi="Times New Roman" w:cs="Times New Roman"/>
          <w:i/>
          <w:sz w:val="24"/>
          <w:szCs w:val="24"/>
        </w:rPr>
        <w:t>Submitted by</w:t>
      </w:r>
    </w:p>
    <w:p w14:paraId="72263780" w14:textId="2324C7A4" w:rsidR="003D6D94" w:rsidRDefault="00181856" w:rsidP="003D6D9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Raghav Agrawal</w:t>
      </w:r>
    </w:p>
    <w:p w14:paraId="3F2C3145" w14:textId="12EB0807" w:rsidR="003D6D94" w:rsidRDefault="00181856" w:rsidP="003D6D9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23I</w:t>
      </w:r>
      <w:r w:rsidR="00AF2C64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056</w:t>
      </w:r>
    </w:p>
    <w:p w14:paraId="1D6B0301" w14:textId="4A61E15D" w:rsidR="003D6D94" w:rsidRDefault="00181856" w:rsidP="003D6D9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 ‘A’</w:t>
      </w:r>
    </w:p>
    <w:p w14:paraId="2D5EF629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2F165099" w14:textId="77777777" w:rsidR="003D6D94" w:rsidRDefault="003D6D94" w:rsidP="003D6D94">
      <w:pPr>
        <w:rPr>
          <w:rFonts w:ascii="Times New Roman" w:eastAsia="Times New Roman" w:hAnsi="Times New Roman" w:cs="Times New Roman"/>
          <w:i/>
        </w:rPr>
      </w:pPr>
    </w:p>
    <w:p w14:paraId="061EBEEC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648F2632" w14:textId="77777777" w:rsidR="003D6D94" w:rsidRPr="00FE3401" w:rsidRDefault="003D6D94" w:rsidP="003D6D9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Submitted to</w:t>
      </w:r>
    </w:p>
    <w:p w14:paraId="543B8835" w14:textId="4DB70853" w:rsidR="003D6D94" w:rsidRPr="00AF2C64" w:rsidRDefault="00AF2C64" w:rsidP="00AF2C6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Jasneet Kaur Mam</w:t>
      </w:r>
    </w:p>
    <w:p w14:paraId="0AE53D96" w14:textId="77777777" w:rsidR="003D6D94" w:rsidRDefault="003D6D94" w:rsidP="003D6D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785F4A" w14:textId="77777777" w:rsidR="003D6D94" w:rsidRDefault="003D6D94" w:rsidP="003D6D9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EC4B68" w14:textId="77777777" w:rsidR="003D6D94" w:rsidRPr="009E29E0" w:rsidRDefault="003D6D94" w:rsidP="003D6D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29E0">
        <w:rPr>
          <w:rFonts w:ascii="Times New Roman" w:eastAsia="Times New Roman" w:hAnsi="Times New Roman" w:cs="Times New Roman"/>
          <w:sz w:val="28"/>
          <w:szCs w:val="28"/>
        </w:rPr>
        <w:t>Institute of Engineering and Technology</w:t>
      </w:r>
    </w:p>
    <w:p w14:paraId="2715D775" w14:textId="77777777" w:rsidR="003D6D94" w:rsidRPr="009E29E0" w:rsidRDefault="003D6D94" w:rsidP="003D6D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29E0">
        <w:rPr>
          <w:rFonts w:ascii="Times New Roman" w:eastAsia="Times New Roman" w:hAnsi="Times New Roman" w:cs="Times New Roman"/>
          <w:sz w:val="28"/>
          <w:szCs w:val="28"/>
        </w:rPr>
        <w:t>Devi Ahilya Vishwavidhyalaya, Indore (M.P.) India</w:t>
      </w:r>
    </w:p>
    <w:p w14:paraId="0BF774F4" w14:textId="77777777" w:rsidR="003D6D94" w:rsidRDefault="003D6D94" w:rsidP="003D6D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340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hyperlink r:id="rId8">
        <w:r w:rsidRPr="00FE3401">
          <w:rPr>
            <w:rFonts w:ascii="Times New Roman" w:eastAsia="Times New Roman" w:hAnsi="Times New Roman" w:cs="Times New Roman"/>
            <w:sz w:val="24"/>
            <w:szCs w:val="24"/>
          </w:rPr>
          <w:t>www.iet.dauniv.ac.in</w:t>
        </w:r>
      </w:hyperlink>
      <w:r w:rsidRPr="00FE3401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A14579B" w14:textId="245D26A5" w:rsidR="003D6D94" w:rsidRPr="00AF2C64" w:rsidRDefault="00441AE9" w:rsidP="00AF2C6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Session </w:t>
      </w:r>
      <w:r w:rsidR="00AF2C64">
        <w:rPr>
          <w:rFonts w:ascii="Times New Roman" w:eastAsia="Times New Roman" w:hAnsi="Times New Roman" w:cs="Times New Roman"/>
          <w:b/>
          <w:sz w:val="24"/>
          <w:szCs w:val="24"/>
        </w:rPr>
        <w:t>2023-2027</w:t>
      </w:r>
    </w:p>
    <w:p w14:paraId="3E3291C5" w14:textId="77777777" w:rsidR="003D6D94" w:rsidRDefault="003D6D94"/>
    <w:p w14:paraId="5DD1609D" w14:textId="77777777" w:rsidR="00673737" w:rsidRDefault="00673737"/>
    <w:p w14:paraId="4D4EB039" w14:textId="2CDAFE24" w:rsidR="00673737" w:rsidRDefault="00673737"/>
    <w:p w14:paraId="43A1AF9D" w14:textId="48675E39" w:rsidR="00E87EF7" w:rsidRPr="00E87EF7" w:rsidRDefault="00E87EF7" w:rsidP="00E87EF7">
      <w:pPr>
        <w:jc w:val="center"/>
        <w:rPr>
          <w:b/>
          <w:bCs/>
          <w:u w:val="single"/>
        </w:rPr>
      </w:pPr>
      <w:r w:rsidRPr="00E87EF7">
        <w:rPr>
          <w:b/>
          <w:bCs/>
          <w:u w:val="single"/>
        </w:rPr>
        <w:lastRenderedPageBreak/>
        <w:t>Assignment V</w:t>
      </w:r>
    </w:p>
    <w:p w14:paraId="3E51E649" w14:textId="45971FC9" w:rsidR="00E87EF7" w:rsidRPr="00E87EF7" w:rsidRDefault="00E87EF7" w:rsidP="00E87EF7">
      <w:pPr>
        <w:spacing w:after="160" w:line="259" w:lineRule="auto"/>
        <w:rPr>
          <w:b/>
          <w:bCs/>
        </w:rPr>
      </w:pPr>
      <w:r w:rsidRPr="00E87EF7">
        <w:rPr>
          <w:b/>
          <w:bCs/>
        </w:rPr>
        <w:t>First Come First Served (FCFS)</w:t>
      </w:r>
    </w:p>
    <w:p w14:paraId="6BEB1C8A" w14:textId="2E5D196D" w:rsidR="00E87EF7" w:rsidRPr="00E87EF7" w:rsidRDefault="00E87EF7" w:rsidP="00E87EF7">
      <w:pPr>
        <w:spacing w:after="160" w:line="259" w:lineRule="auto"/>
        <w:rPr>
          <w:i/>
          <w:iCs/>
        </w:rPr>
      </w:pPr>
      <w:r w:rsidRPr="00E87EF7">
        <w:rPr>
          <w:i/>
          <w:iCs/>
        </w:rPr>
        <w:t>Program</w:t>
      </w:r>
      <w:r>
        <w:rPr>
          <w:i/>
          <w:iCs/>
        </w:rPr>
        <w:t>-</w:t>
      </w:r>
    </w:p>
    <w:p w14:paraId="4CF57152" w14:textId="57301D91" w:rsidR="00E87EF7" w:rsidRDefault="00E87EF7" w:rsidP="00E87EF7">
      <w:pPr>
        <w:spacing w:after="160" w:line="259" w:lineRule="auto"/>
      </w:pPr>
      <w:r>
        <w:t>#include &lt;stdio.h&gt;</w:t>
      </w:r>
    </w:p>
    <w:p w14:paraId="7F092217" w14:textId="77777777" w:rsidR="00E87EF7" w:rsidRDefault="00E87EF7" w:rsidP="00E87EF7">
      <w:pPr>
        <w:spacing w:after="160" w:line="259" w:lineRule="auto"/>
      </w:pPr>
    </w:p>
    <w:p w14:paraId="1C6DBB40" w14:textId="77777777" w:rsidR="00E87EF7" w:rsidRDefault="00E87EF7" w:rsidP="00E87EF7">
      <w:pPr>
        <w:spacing w:after="160" w:line="259" w:lineRule="auto"/>
      </w:pPr>
      <w:r>
        <w:t>int main() {</w:t>
      </w:r>
    </w:p>
    <w:p w14:paraId="38B5597F" w14:textId="77777777" w:rsidR="00E87EF7" w:rsidRDefault="00E87EF7" w:rsidP="00E87EF7">
      <w:pPr>
        <w:spacing w:after="160" w:line="259" w:lineRule="auto"/>
      </w:pPr>
      <w:r>
        <w:t xml:space="preserve">    int n, i;</w:t>
      </w:r>
    </w:p>
    <w:p w14:paraId="20372F69" w14:textId="77777777" w:rsidR="00E87EF7" w:rsidRDefault="00E87EF7" w:rsidP="00E87EF7">
      <w:pPr>
        <w:spacing w:after="160" w:line="259" w:lineRule="auto"/>
      </w:pPr>
      <w:r>
        <w:t xml:space="preserve">    printf("Enter number of processes: ");</w:t>
      </w:r>
    </w:p>
    <w:p w14:paraId="0022938F" w14:textId="77777777" w:rsidR="00E87EF7" w:rsidRDefault="00E87EF7" w:rsidP="00E87EF7">
      <w:pPr>
        <w:spacing w:after="160" w:line="259" w:lineRule="auto"/>
      </w:pPr>
      <w:r>
        <w:t xml:space="preserve">    scanf("%d", &amp;n);</w:t>
      </w:r>
    </w:p>
    <w:p w14:paraId="49838235" w14:textId="77777777" w:rsidR="00E87EF7" w:rsidRDefault="00E87EF7" w:rsidP="00E87EF7">
      <w:pPr>
        <w:spacing w:after="160" w:line="259" w:lineRule="auto"/>
      </w:pPr>
    </w:p>
    <w:p w14:paraId="5526FA01" w14:textId="77777777" w:rsidR="00E87EF7" w:rsidRDefault="00E87EF7" w:rsidP="00E87EF7">
      <w:pPr>
        <w:spacing w:after="160" w:line="259" w:lineRule="auto"/>
      </w:pPr>
      <w:r>
        <w:t xml:space="preserve">    int bt[n], wt[n], tat[n];</w:t>
      </w:r>
    </w:p>
    <w:p w14:paraId="5351DCEB" w14:textId="77777777" w:rsidR="00E87EF7" w:rsidRDefault="00E87EF7" w:rsidP="00E87EF7">
      <w:pPr>
        <w:spacing w:after="160" w:line="259" w:lineRule="auto"/>
      </w:pPr>
      <w:r>
        <w:t xml:space="preserve">    wt[0] = 0;</w:t>
      </w:r>
    </w:p>
    <w:p w14:paraId="0694F413" w14:textId="77777777" w:rsidR="00E87EF7" w:rsidRDefault="00E87EF7" w:rsidP="00E87EF7">
      <w:pPr>
        <w:spacing w:after="160" w:line="259" w:lineRule="auto"/>
      </w:pPr>
    </w:p>
    <w:p w14:paraId="1B642212" w14:textId="77777777" w:rsidR="00E87EF7" w:rsidRDefault="00E87EF7" w:rsidP="00E87EF7">
      <w:pPr>
        <w:spacing w:after="160" w:line="259" w:lineRule="auto"/>
      </w:pPr>
      <w:r>
        <w:t xml:space="preserve">    printf("Enter burst times for %d processes:\n", n);</w:t>
      </w:r>
    </w:p>
    <w:p w14:paraId="6B7BC39C" w14:textId="77777777" w:rsidR="00E87EF7" w:rsidRDefault="00E87EF7" w:rsidP="00E87EF7">
      <w:pPr>
        <w:spacing w:after="160" w:line="259" w:lineRule="auto"/>
      </w:pPr>
      <w:r>
        <w:t xml:space="preserve">    for(i = 0; i &lt; n; i++) {</w:t>
      </w:r>
    </w:p>
    <w:p w14:paraId="060C24EC" w14:textId="77777777" w:rsidR="00E87EF7" w:rsidRDefault="00E87EF7" w:rsidP="00E87EF7">
      <w:pPr>
        <w:spacing w:after="160" w:line="259" w:lineRule="auto"/>
      </w:pPr>
      <w:r>
        <w:t xml:space="preserve">        printf("P%d: ", i+1);</w:t>
      </w:r>
    </w:p>
    <w:p w14:paraId="1AF11EEB" w14:textId="77777777" w:rsidR="00E87EF7" w:rsidRDefault="00E87EF7" w:rsidP="00E87EF7">
      <w:pPr>
        <w:spacing w:after="160" w:line="259" w:lineRule="auto"/>
      </w:pPr>
      <w:r>
        <w:t xml:space="preserve">        scanf("%d", &amp;bt[i]);</w:t>
      </w:r>
    </w:p>
    <w:p w14:paraId="2F3BE527" w14:textId="77777777" w:rsidR="00E87EF7" w:rsidRDefault="00E87EF7" w:rsidP="00E87EF7">
      <w:pPr>
        <w:spacing w:after="160" w:line="259" w:lineRule="auto"/>
      </w:pPr>
      <w:r>
        <w:t xml:space="preserve">    }</w:t>
      </w:r>
    </w:p>
    <w:p w14:paraId="27D2E375" w14:textId="77777777" w:rsidR="00E87EF7" w:rsidRDefault="00E87EF7" w:rsidP="00E87EF7">
      <w:pPr>
        <w:spacing w:after="160" w:line="259" w:lineRule="auto"/>
      </w:pPr>
    </w:p>
    <w:p w14:paraId="606CD49F" w14:textId="77777777" w:rsidR="00E87EF7" w:rsidRDefault="00E87EF7" w:rsidP="00E87EF7">
      <w:pPr>
        <w:spacing w:after="160" w:line="259" w:lineRule="auto"/>
      </w:pPr>
      <w:r>
        <w:t xml:space="preserve">    for(i = 1; i &lt; n; i++) {</w:t>
      </w:r>
    </w:p>
    <w:p w14:paraId="4A25BECA" w14:textId="77777777" w:rsidR="00E87EF7" w:rsidRDefault="00E87EF7" w:rsidP="00E87EF7">
      <w:pPr>
        <w:spacing w:after="160" w:line="259" w:lineRule="auto"/>
      </w:pPr>
      <w:r>
        <w:t xml:space="preserve">        wt[i] = wt[i-1] + bt[i-1];</w:t>
      </w:r>
    </w:p>
    <w:p w14:paraId="25151BDC" w14:textId="77777777" w:rsidR="00E87EF7" w:rsidRDefault="00E87EF7" w:rsidP="00E87EF7">
      <w:pPr>
        <w:spacing w:after="160" w:line="259" w:lineRule="auto"/>
      </w:pPr>
      <w:r>
        <w:t xml:space="preserve">    }</w:t>
      </w:r>
    </w:p>
    <w:p w14:paraId="35DA7D8C" w14:textId="77777777" w:rsidR="00E87EF7" w:rsidRDefault="00E87EF7" w:rsidP="00E87EF7">
      <w:pPr>
        <w:spacing w:after="160" w:line="259" w:lineRule="auto"/>
      </w:pPr>
    </w:p>
    <w:p w14:paraId="1A0F274C" w14:textId="77777777" w:rsidR="00E87EF7" w:rsidRDefault="00E87EF7" w:rsidP="00E87EF7">
      <w:pPr>
        <w:spacing w:after="160" w:line="259" w:lineRule="auto"/>
      </w:pPr>
      <w:r>
        <w:t xml:space="preserve">    for(i = 0; i &lt; n; i++) {</w:t>
      </w:r>
    </w:p>
    <w:p w14:paraId="5263545E" w14:textId="77777777" w:rsidR="00E87EF7" w:rsidRDefault="00E87EF7" w:rsidP="00E87EF7">
      <w:pPr>
        <w:spacing w:after="160" w:line="259" w:lineRule="auto"/>
      </w:pPr>
      <w:r>
        <w:t xml:space="preserve">        tat[i] = wt[i] + bt[i];</w:t>
      </w:r>
    </w:p>
    <w:p w14:paraId="47A8781C" w14:textId="77777777" w:rsidR="00E87EF7" w:rsidRDefault="00E87EF7" w:rsidP="00E87EF7">
      <w:pPr>
        <w:spacing w:after="160" w:line="259" w:lineRule="auto"/>
      </w:pPr>
      <w:r>
        <w:t xml:space="preserve">    }</w:t>
      </w:r>
    </w:p>
    <w:p w14:paraId="25149B79" w14:textId="77777777" w:rsidR="00E87EF7" w:rsidRDefault="00E87EF7" w:rsidP="00E87EF7">
      <w:pPr>
        <w:spacing w:after="160" w:line="259" w:lineRule="auto"/>
      </w:pPr>
    </w:p>
    <w:p w14:paraId="229D2782" w14:textId="77777777" w:rsidR="00E87EF7" w:rsidRDefault="00E87EF7" w:rsidP="00E87EF7">
      <w:pPr>
        <w:spacing w:after="160" w:line="259" w:lineRule="auto"/>
      </w:pPr>
      <w:r>
        <w:t xml:space="preserve">    printf("\nProcess\tBT\tWT\tTAT\n");</w:t>
      </w:r>
    </w:p>
    <w:p w14:paraId="020162B3" w14:textId="77777777" w:rsidR="00E87EF7" w:rsidRDefault="00E87EF7" w:rsidP="00E87EF7">
      <w:pPr>
        <w:spacing w:after="160" w:line="259" w:lineRule="auto"/>
      </w:pPr>
      <w:r>
        <w:t xml:space="preserve">    for(i = 0; i &lt; n; i++) {</w:t>
      </w:r>
    </w:p>
    <w:p w14:paraId="0A34108C" w14:textId="77777777" w:rsidR="00E87EF7" w:rsidRDefault="00E87EF7" w:rsidP="00E87EF7">
      <w:pPr>
        <w:spacing w:after="160" w:line="259" w:lineRule="auto"/>
      </w:pPr>
      <w:r>
        <w:t xml:space="preserve">        printf("P%d\t%d\t%d\t%d\n", i+1, bt[i], wt[i], tat[i]);</w:t>
      </w:r>
    </w:p>
    <w:p w14:paraId="0A6B8216" w14:textId="77777777" w:rsidR="00E87EF7" w:rsidRDefault="00E87EF7" w:rsidP="00E87EF7">
      <w:pPr>
        <w:spacing w:after="160" w:line="259" w:lineRule="auto"/>
      </w:pPr>
      <w:r>
        <w:t xml:space="preserve">    }</w:t>
      </w:r>
    </w:p>
    <w:p w14:paraId="596A4B71" w14:textId="77777777" w:rsidR="00E87EF7" w:rsidRDefault="00E87EF7" w:rsidP="00E87EF7">
      <w:pPr>
        <w:spacing w:after="160" w:line="259" w:lineRule="auto"/>
      </w:pPr>
    </w:p>
    <w:p w14:paraId="5DDD073E" w14:textId="77777777" w:rsidR="00E87EF7" w:rsidRDefault="00E87EF7" w:rsidP="00E87EF7">
      <w:pPr>
        <w:spacing w:after="160" w:line="259" w:lineRule="auto"/>
      </w:pPr>
      <w:r>
        <w:t xml:space="preserve">    return 0;</w:t>
      </w:r>
    </w:p>
    <w:p w14:paraId="332101B4" w14:textId="036BBCA1" w:rsidR="00E87EF7" w:rsidRDefault="00E87EF7" w:rsidP="00E87EF7">
      <w:pPr>
        <w:spacing w:after="160" w:line="259" w:lineRule="auto"/>
      </w:pPr>
      <w:r>
        <w:lastRenderedPageBreak/>
        <w:t>}</w:t>
      </w:r>
    </w:p>
    <w:p w14:paraId="3CE49698" w14:textId="0937AEB0" w:rsidR="00673737" w:rsidRDefault="00E87EF7">
      <w:pPr>
        <w:rPr>
          <w:i/>
          <w:iCs/>
        </w:rPr>
      </w:pPr>
      <w:r w:rsidRPr="00E87EF7">
        <w:rPr>
          <w:i/>
          <w:iCs/>
        </w:rPr>
        <w:t>Output-</w:t>
      </w:r>
    </w:p>
    <w:p w14:paraId="3E924654" w14:textId="77777777" w:rsidR="00E87EF7" w:rsidRDefault="00E87EF7" w:rsidP="00E87EF7">
      <w:r>
        <w:t>Enter number of processes: 3</w:t>
      </w:r>
    </w:p>
    <w:p w14:paraId="0CA0D42B" w14:textId="77777777" w:rsidR="00E87EF7" w:rsidRDefault="00E87EF7" w:rsidP="00E87EF7">
      <w:r>
        <w:t>Enter burst times for 3 processes:</w:t>
      </w:r>
    </w:p>
    <w:p w14:paraId="10F82C52" w14:textId="77777777" w:rsidR="00E87EF7" w:rsidRDefault="00E87EF7" w:rsidP="00E87EF7">
      <w:r>
        <w:t>P1: 5</w:t>
      </w:r>
    </w:p>
    <w:p w14:paraId="1BC91032" w14:textId="77777777" w:rsidR="00E87EF7" w:rsidRDefault="00E87EF7" w:rsidP="00E87EF7">
      <w:r>
        <w:t>P2: 8</w:t>
      </w:r>
    </w:p>
    <w:p w14:paraId="0B7F0FCE" w14:textId="77777777" w:rsidR="00E87EF7" w:rsidRDefault="00E87EF7" w:rsidP="00E87EF7">
      <w:r>
        <w:t>P3: 6</w:t>
      </w:r>
    </w:p>
    <w:p w14:paraId="248E09CF" w14:textId="77777777" w:rsidR="00E87EF7" w:rsidRDefault="00E87EF7" w:rsidP="00E87EF7"/>
    <w:p w14:paraId="781B17F9" w14:textId="77777777" w:rsidR="00E87EF7" w:rsidRDefault="00E87EF7" w:rsidP="00E87EF7">
      <w:r>
        <w:t>Process</w:t>
      </w:r>
      <w:r>
        <w:tab/>
        <w:t>BT</w:t>
      </w:r>
      <w:r>
        <w:tab/>
        <w:t>WT</w:t>
      </w:r>
      <w:r>
        <w:tab/>
        <w:t>TAT</w:t>
      </w:r>
    </w:p>
    <w:p w14:paraId="42739A20" w14:textId="77777777" w:rsidR="00E87EF7" w:rsidRDefault="00E87EF7" w:rsidP="00E87EF7">
      <w:r>
        <w:t>P1</w:t>
      </w:r>
      <w:r>
        <w:tab/>
        <w:t>5</w:t>
      </w:r>
      <w:r>
        <w:tab/>
        <w:t>0</w:t>
      </w:r>
      <w:r>
        <w:tab/>
        <w:t>5</w:t>
      </w:r>
    </w:p>
    <w:p w14:paraId="67ECA267" w14:textId="77777777" w:rsidR="00E87EF7" w:rsidRDefault="00E87EF7" w:rsidP="00E87EF7">
      <w:r>
        <w:t>P2</w:t>
      </w:r>
      <w:r>
        <w:tab/>
        <w:t>8</w:t>
      </w:r>
      <w:r>
        <w:tab/>
        <w:t>5</w:t>
      </w:r>
      <w:r>
        <w:tab/>
        <w:t>13</w:t>
      </w:r>
    </w:p>
    <w:p w14:paraId="6EE3DDF6" w14:textId="7C1F2F04" w:rsidR="00E87EF7" w:rsidRDefault="00E87EF7" w:rsidP="00E87EF7">
      <w:r>
        <w:t>P3</w:t>
      </w:r>
      <w:r>
        <w:tab/>
        <w:t>6</w:t>
      </w:r>
      <w:r>
        <w:tab/>
        <w:t>13</w:t>
      </w:r>
      <w:r>
        <w:tab/>
        <w:t>19</w:t>
      </w:r>
    </w:p>
    <w:p w14:paraId="00BBE69B" w14:textId="0F0F78A1" w:rsidR="00E87EF7" w:rsidRDefault="00E87EF7" w:rsidP="00E87EF7">
      <w:pPr>
        <w:rPr>
          <w:b/>
          <w:bCs/>
        </w:rPr>
      </w:pPr>
      <w:r w:rsidRPr="00E87EF7">
        <w:rPr>
          <w:b/>
          <w:bCs/>
        </w:rPr>
        <w:t>Shortest Job first (SJF)</w:t>
      </w:r>
      <w:r>
        <w:rPr>
          <w:b/>
          <w:bCs/>
        </w:rPr>
        <w:t xml:space="preserve"> –</w:t>
      </w:r>
    </w:p>
    <w:p w14:paraId="664A651B" w14:textId="214604B8" w:rsidR="00E87EF7" w:rsidRDefault="00E87EF7" w:rsidP="00E87EF7">
      <w:pPr>
        <w:rPr>
          <w:i/>
          <w:iCs/>
        </w:rPr>
      </w:pPr>
      <w:r>
        <w:rPr>
          <w:i/>
          <w:iCs/>
        </w:rPr>
        <w:t>Program-</w:t>
      </w:r>
    </w:p>
    <w:p w14:paraId="728E6A7B" w14:textId="77777777" w:rsidR="00E87EF7" w:rsidRDefault="00E87EF7" w:rsidP="00E87EF7">
      <w:r>
        <w:t>#include &lt;stdio.h&gt;</w:t>
      </w:r>
    </w:p>
    <w:p w14:paraId="5C97D529" w14:textId="77777777" w:rsidR="00E87EF7" w:rsidRDefault="00E87EF7" w:rsidP="00E87EF7"/>
    <w:p w14:paraId="47D97610" w14:textId="77777777" w:rsidR="00E87EF7" w:rsidRDefault="00E87EF7" w:rsidP="00E87EF7">
      <w:r>
        <w:t>int main() {</w:t>
      </w:r>
    </w:p>
    <w:p w14:paraId="7C931A6D" w14:textId="77777777" w:rsidR="00E87EF7" w:rsidRDefault="00E87EF7" w:rsidP="00E87EF7">
      <w:r>
        <w:t xml:space="preserve">    int n, i, j;</w:t>
      </w:r>
    </w:p>
    <w:p w14:paraId="3269C6E7" w14:textId="77777777" w:rsidR="00E87EF7" w:rsidRDefault="00E87EF7" w:rsidP="00E87EF7">
      <w:r>
        <w:t xml:space="preserve">    printf("Enter number of processes: ");</w:t>
      </w:r>
    </w:p>
    <w:p w14:paraId="1F0056C6" w14:textId="77777777" w:rsidR="00E87EF7" w:rsidRDefault="00E87EF7" w:rsidP="00E87EF7">
      <w:r>
        <w:t xml:space="preserve">    scanf("%d", &amp;n);</w:t>
      </w:r>
    </w:p>
    <w:p w14:paraId="6B0DAF03" w14:textId="77777777" w:rsidR="00E87EF7" w:rsidRDefault="00E87EF7" w:rsidP="00E87EF7"/>
    <w:p w14:paraId="06FFF211" w14:textId="77777777" w:rsidR="00E87EF7" w:rsidRDefault="00E87EF7" w:rsidP="00E87EF7">
      <w:r>
        <w:t xml:space="preserve">    int pid[n], bt[n], wt[n], tat[n], temp;</w:t>
      </w:r>
    </w:p>
    <w:p w14:paraId="23F61FEA" w14:textId="77777777" w:rsidR="00E87EF7" w:rsidRDefault="00E87EF7" w:rsidP="00E87EF7"/>
    <w:p w14:paraId="34330E27" w14:textId="77777777" w:rsidR="00E87EF7" w:rsidRDefault="00E87EF7" w:rsidP="00E87EF7">
      <w:r>
        <w:t xml:space="preserve">    printf("Enter burst times:\n");</w:t>
      </w:r>
    </w:p>
    <w:p w14:paraId="25B2C636" w14:textId="77777777" w:rsidR="00E87EF7" w:rsidRDefault="00E87EF7" w:rsidP="00E87EF7">
      <w:r>
        <w:t xml:space="preserve">    for(i = 0; i &lt; n; i++) {</w:t>
      </w:r>
    </w:p>
    <w:p w14:paraId="566AC980" w14:textId="77777777" w:rsidR="00E87EF7" w:rsidRDefault="00E87EF7" w:rsidP="00E87EF7">
      <w:r>
        <w:t xml:space="preserve">        printf("P%d: ", i+1);</w:t>
      </w:r>
    </w:p>
    <w:p w14:paraId="59C12311" w14:textId="77777777" w:rsidR="00E87EF7" w:rsidRDefault="00E87EF7" w:rsidP="00E87EF7">
      <w:r>
        <w:t xml:space="preserve">        scanf("%d", &amp;bt[i]);</w:t>
      </w:r>
    </w:p>
    <w:p w14:paraId="616B2EC5" w14:textId="77777777" w:rsidR="00E87EF7" w:rsidRDefault="00E87EF7" w:rsidP="00E87EF7">
      <w:r>
        <w:t xml:space="preserve">        pid[i] = i+1;</w:t>
      </w:r>
    </w:p>
    <w:p w14:paraId="67EE3579" w14:textId="77777777" w:rsidR="00E87EF7" w:rsidRDefault="00E87EF7" w:rsidP="00E87EF7">
      <w:r>
        <w:t xml:space="preserve">    }</w:t>
      </w:r>
    </w:p>
    <w:p w14:paraId="3886511A" w14:textId="77777777" w:rsidR="00E87EF7" w:rsidRDefault="00E87EF7" w:rsidP="00E87EF7"/>
    <w:p w14:paraId="13E22CBD" w14:textId="77777777" w:rsidR="00E87EF7" w:rsidRDefault="00E87EF7" w:rsidP="00E87EF7">
      <w:r>
        <w:t xml:space="preserve">    // Sorting burst time in ascending order</w:t>
      </w:r>
    </w:p>
    <w:p w14:paraId="66DAFD6A" w14:textId="77777777" w:rsidR="00E87EF7" w:rsidRDefault="00E87EF7" w:rsidP="00E87EF7">
      <w:r>
        <w:t xml:space="preserve">    for(i = 0; i &lt; n; i++) {</w:t>
      </w:r>
    </w:p>
    <w:p w14:paraId="7A38B288" w14:textId="77777777" w:rsidR="00E87EF7" w:rsidRDefault="00E87EF7" w:rsidP="00E87EF7">
      <w:r>
        <w:t xml:space="preserve">        for(j = i+1; j &lt; n; j++) {</w:t>
      </w:r>
    </w:p>
    <w:p w14:paraId="6C26023D" w14:textId="77777777" w:rsidR="00E87EF7" w:rsidRDefault="00E87EF7" w:rsidP="00E87EF7">
      <w:r>
        <w:t xml:space="preserve">            if(bt[i] &gt; bt[j]) {</w:t>
      </w:r>
    </w:p>
    <w:p w14:paraId="0930E1AA" w14:textId="77777777" w:rsidR="00E87EF7" w:rsidRDefault="00E87EF7" w:rsidP="00E87EF7">
      <w:r>
        <w:t xml:space="preserve">                temp = bt[i]; bt[i] = bt[j]; bt[j] = temp;</w:t>
      </w:r>
    </w:p>
    <w:p w14:paraId="334DE1D8" w14:textId="77777777" w:rsidR="00E87EF7" w:rsidRDefault="00E87EF7" w:rsidP="00E87EF7">
      <w:r>
        <w:t xml:space="preserve">                temp = pid[i]; pid[i] = pid[j]; pid[j] = temp;</w:t>
      </w:r>
    </w:p>
    <w:p w14:paraId="4DDDDFF4" w14:textId="77777777" w:rsidR="00E87EF7" w:rsidRDefault="00E87EF7" w:rsidP="00E87EF7">
      <w:r>
        <w:t xml:space="preserve">            }</w:t>
      </w:r>
    </w:p>
    <w:p w14:paraId="53E56E3A" w14:textId="77777777" w:rsidR="00E87EF7" w:rsidRDefault="00E87EF7" w:rsidP="00E87EF7">
      <w:r>
        <w:t xml:space="preserve">        }</w:t>
      </w:r>
    </w:p>
    <w:p w14:paraId="23C29810" w14:textId="77777777" w:rsidR="00E87EF7" w:rsidRDefault="00E87EF7" w:rsidP="00E87EF7">
      <w:r>
        <w:t xml:space="preserve">    }</w:t>
      </w:r>
    </w:p>
    <w:p w14:paraId="7B50745A" w14:textId="77777777" w:rsidR="00E87EF7" w:rsidRDefault="00E87EF7" w:rsidP="00E87EF7"/>
    <w:p w14:paraId="588C9907" w14:textId="77777777" w:rsidR="00E87EF7" w:rsidRDefault="00E87EF7" w:rsidP="00E87EF7">
      <w:r>
        <w:t xml:space="preserve">    wt[0] = 0;</w:t>
      </w:r>
    </w:p>
    <w:p w14:paraId="24D796F5" w14:textId="77777777" w:rsidR="00E87EF7" w:rsidRDefault="00E87EF7" w:rsidP="00E87EF7">
      <w:r>
        <w:t xml:space="preserve">    for(i = 1; i &lt; n; i++) {</w:t>
      </w:r>
    </w:p>
    <w:p w14:paraId="7DC700AE" w14:textId="77777777" w:rsidR="00E87EF7" w:rsidRDefault="00E87EF7" w:rsidP="00E87EF7">
      <w:r>
        <w:t xml:space="preserve">        wt[i] = wt[i-1] + bt[i-1];</w:t>
      </w:r>
    </w:p>
    <w:p w14:paraId="5671FE95" w14:textId="77777777" w:rsidR="00E87EF7" w:rsidRDefault="00E87EF7" w:rsidP="00E87EF7">
      <w:r>
        <w:t xml:space="preserve">    }</w:t>
      </w:r>
    </w:p>
    <w:p w14:paraId="6E407F34" w14:textId="77777777" w:rsidR="00E87EF7" w:rsidRDefault="00E87EF7" w:rsidP="00E87EF7"/>
    <w:p w14:paraId="3B5CEF5E" w14:textId="77777777" w:rsidR="00E87EF7" w:rsidRDefault="00E87EF7" w:rsidP="00E87EF7">
      <w:r>
        <w:t xml:space="preserve">    for(i = 0; i &lt; n; i++) {</w:t>
      </w:r>
    </w:p>
    <w:p w14:paraId="7757BE30" w14:textId="77777777" w:rsidR="00E87EF7" w:rsidRDefault="00E87EF7" w:rsidP="00E87EF7">
      <w:r>
        <w:t xml:space="preserve">        tat[i] = wt[i] + bt[i];</w:t>
      </w:r>
    </w:p>
    <w:p w14:paraId="7C283DDB" w14:textId="77777777" w:rsidR="00E87EF7" w:rsidRDefault="00E87EF7" w:rsidP="00E87EF7">
      <w:r>
        <w:t xml:space="preserve">    }</w:t>
      </w:r>
    </w:p>
    <w:p w14:paraId="2ED9F5AB" w14:textId="77777777" w:rsidR="00E87EF7" w:rsidRDefault="00E87EF7" w:rsidP="00E87EF7"/>
    <w:p w14:paraId="7AB26561" w14:textId="77777777" w:rsidR="00E87EF7" w:rsidRDefault="00E87EF7" w:rsidP="00E87EF7">
      <w:r>
        <w:t xml:space="preserve">    printf("\nProcess\tBT\tWT\tTAT\n");</w:t>
      </w:r>
    </w:p>
    <w:p w14:paraId="28E82649" w14:textId="77777777" w:rsidR="00E87EF7" w:rsidRDefault="00E87EF7" w:rsidP="00E87EF7">
      <w:r>
        <w:t xml:space="preserve">    for(i = 0; i &lt; n; i++) {</w:t>
      </w:r>
    </w:p>
    <w:p w14:paraId="6D1195A9" w14:textId="77777777" w:rsidR="00E87EF7" w:rsidRDefault="00E87EF7" w:rsidP="00E87EF7">
      <w:r>
        <w:t xml:space="preserve">        printf("P%d\t%d\t%d\t%d\n", pid[i], bt[i], wt[i], tat[i]);</w:t>
      </w:r>
    </w:p>
    <w:p w14:paraId="56A757C0" w14:textId="77777777" w:rsidR="00E87EF7" w:rsidRDefault="00E87EF7" w:rsidP="00E87EF7">
      <w:r>
        <w:t xml:space="preserve">    }</w:t>
      </w:r>
    </w:p>
    <w:p w14:paraId="6CDE3531" w14:textId="77777777" w:rsidR="00E87EF7" w:rsidRDefault="00E87EF7" w:rsidP="00E87EF7"/>
    <w:p w14:paraId="23AB8DD7" w14:textId="77777777" w:rsidR="00E87EF7" w:rsidRDefault="00E87EF7" w:rsidP="00E87EF7">
      <w:r>
        <w:t xml:space="preserve">    return 0;</w:t>
      </w:r>
    </w:p>
    <w:p w14:paraId="400BAD76" w14:textId="076D4075" w:rsidR="00E87EF7" w:rsidRDefault="00E87EF7" w:rsidP="00E87EF7">
      <w:r>
        <w:t>}</w:t>
      </w:r>
    </w:p>
    <w:p w14:paraId="31052631" w14:textId="66ADCA48" w:rsidR="00E87EF7" w:rsidRDefault="00E87EF7" w:rsidP="00E87EF7">
      <w:pPr>
        <w:rPr>
          <w:i/>
          <w:iCs/>
        </w:rPr>
      </w:pPr>
      <w:r w:rsidRPr="00E87EF7">
        <w:rPr>
          <w:i/>
          <w:iCs/>
        </w:rPr>
        <w:t>Output-</w:t>
      </w:r>
    </w:p>
    <w:p w14:paraId="0A262F73" w14:textId="77777777" w:rsidR="00E87EF7" w:rsidRDefault="00E87EF7" w:rsidP="00E87EF7">
      <w:r>
        <w:t>Enter number of processes: 3</w:t>
      </w:r>
    </w:p>
    <w:p w14:paraId="75F705C6" w14:textId="77777777" w:rsidR="00E87EF7" w:rsidRDefault="00E87EF7" w:rsidP="00E87EF7">
      <w:r>
        <w:lastRenderedPageBreak/>
        <w:t>Enter burst times:</w:t>
      </w:r>
    </w:p>
    <w:p w14:paraId="20A56336" w14:textId="77777777" w:rsidR="00E87EF7" w:rsidRDefault="00E87EF7" w:rsidP="00E87EF7">
      <w:r>
        <w:t>P1: 8</w:t>
      </w:r>
    </w:p>
    <w:p w14:paraId="03DBBFD9" w14:textId="77777777" w:rsidR="00E87EF7" w:rsidRDefault="00E87EF7" w:rsidP="00E87EF7">
      <w:r>
        <w:t>P2: 4</w:t>
      </w:r>
    </w:p>
    <w:p w14:paraId="205BA846" w14:textId="77777777" w:rsidR="00E87EF7" w:rsidRDefault="00E87EF7" w:rsidP="00E87EF7">
      <w:r>
        <w:t>P3: 2</w:t>
      </w:r>
    </w:p>
    <w:p w14:paraId="775340FF" w14:textId="77777777" w:rsidR="00E87EF7" w:rsidRDefault="00E87EF7" w:rsidP="00E87EF7"/>
    <w:p w14:paraId="4FF15FFC" w14:textId="77777777" w:rsidR="00E87EF7" w:rsidRDefault="00E87EF7" w:rsidP="00E87EF7">
      <w:r>
        <w:t>Process</w:t>
      </w:r>
      <w:r>
        <w:tab/>
        <w:t>BT</w:t>
      </w:r>
      <w:r>
        <w:tab/>
        <w:t>WT</w:t>
      </w:r>
      <w:r>
        <w:tab/>
        <w:t>TAT</w:t>
      </w:r>
    </w:p>
    <w:p w14:paraId="79FC2F5E" w14:textId="77777777" w:rsidR="00E87EF7" w:rsidRDefault="00E87EF7" w:rsidP="00E87EF7">
      <w:r>
        <w:t>P3</w:t>
      </w:r>
      <w:r>
        <w:tab/>
        <w:t>2</w:t>
      </w:r>
      <w:r>
        <w:tab/>
        <w:t>0</w:t>
      </w:r>
      <w:r>
        <w:tab/>
        <w:t>2</w:t>
      </w:r>
    </w:p>
    <w:p w14:paraId="5AB22DC5" w14:textId="77777777" w:rsidR="00E87EF7" w:rsidRDefault="00E87EF7" w:rsidP="00E87EF7">
      <w:r>
        <w:t>P2</w:t>
      </w:r>
      <w:r>
        <w:tab/>
        <w:t>4</w:t>
      </w:r>
      <w:r>
        <w:tab/>
        <w:t>2</w:t>
      </w:r>
      <w:r>
        <w:tab/>
        <w:t>6</w:t>
      </w:r>
    </w:p>
    <w:p w14:paraId="194005EA" w14:textId="0092CBE4" w:rsidR="00E87EF7" w:rsidRDefault="00E87EF7" w:rsidP="00E87EF7">
      <w:r>
        <w:t>P1</w:t>
      </w:r>
      <w:r>
        <w:tab/>
        <w:t>8</w:t>
      </w:r>
      <w:r>
        <w:tab/>
        <w:t>6</w:t>
      </w:r>
      <w:r>
        <w:tab/>
        <w:t>14</w:t>
      </w:r>
    </w:p>
    <w:p w14:paraId="3847AA1B" w14:textId="11A89ADB" w:rsidR="00E87EF7" w:rsidRDefault="00E87EF7" w:rsidP="00E87EF7">
      <w:pPr>
        <w:rPr>
          <w:b/>
          <w:bCs/>
        </w:rPr>
      </w:pPr>
      <w:r w:rsidRPr="00E87EF7">
        <w:rPr>
          <w:b/>
          <w:bCs/>
        </w:rPr>
        <w:t>Round Robin Scheduling</w:t>
      </w:r>
    </w:p>
    <w:p w14:paraId="6BB6E4BB" w14:textId="616FD87F" w:rsidR="00E87EF7" w:rsidRPr="00E87EF7" w:rsidRDefault="00E87EF7" w:rsidP="00E87EF7">
      <w:pPr>
        <w:rPr>
          <w:i/>
          <w:iCs/>
        </w:rPr>
      </w:pPr>
      <w:r>
        <w:rPr>
          <w:i/>
          <w:iCs/>
        </w:rPr>
        <w:t>Program-</w:t>
      </w:r>
    </w:p>
    <w:p w14:paraId="72EC9144" w14:textId="77777777" w:rsidR="00E87EF7" w:rsidRDefault="00E87EF7" w:rsidP="00E87EF7">
      <w:r>
        <w:t>#include &lt;stdio.h&gt;</w:t>
      </w:r>
    </w:p>
    <w:p w14:paraId="788DDC07" w14:textId="77777777" w:rsidR="00E87EF7" w:rsidRDefault="00E87EF7" w:rsidP="00E87EF7"/>
    <w:p w14:paraId="753F0255" w14:textId="77777777" w:rsidR="00E87EF7" w:rsidRDefault="00E87EF7" w:rsidP="00E87EF7">
      <w:r>
        <w:t>int main() {</w:t>
      </w:r>
    </w:p>
    <w:p w14:paraId="0D497895" w14:textId="77777777" w:rsidR="00E87EF7" w:rsidRDefault="00E87EF7" w:rsidP="00E87EF7">
      <w:r>
        <w:t xml:space="preserve">    int i, n, tq, count = 0, time = 0;</w:t>
      </w:r>
    </w:p>
    <w:p w14:paraId="56A3AFCA" w14:textId="77777777" w:rsidR="00E87EF7" w:rsidRDefault="00E87EF7" w:rsidP="00E87EF7">
      <w:r>
        <w:t xml:space="preserve">    printf("Enter number of processes: ");</w:t>
      </w:r>
    </w:p>
    <w:p w14:paraId="609BB30B" w14:textId="77777777" w:rsidR="00E87EF7" w:rsidRDefault="00E87EF7" w:rsidP="00E87EF7">
      <w:r>
        <w:t xml:space="preserve">    scanf("%d", &amp;n);</w:t>
      </w:r>
    </w:p>
    <w:p w14:paraId="5030A4F5" w14:textId="77777777" w:rsidR="00E87EF7" w:rsidRDefault="00E87EF7" w:rsidP="00E87EF7"/>
    <w:p w14:paraId="75351D6C" w14:textId="77777777" w:rsidR="00E87EF7" w:rsidRDefault="00E87EF7" w:rsidP="00E87EF7">
      <w:r>
        <w:t xml:space="preserve">    int bt[n], rt[n], wt[n], tat[n];</w:t>
      </w:r>
    </w:p>
    <w:p w14:paraId="11B6B0F2" w14:textId="77777777" w:rsidR="00E87EF7" w:rsidRDefault="00E87EF7" w:rsidP="00E87EF7">
      <w:r>
        <w:t xml:space="preserve">    printf("Enter burst times:\n");</w:t>
      </w:r>
    </w:p>
    <w:p w14:paraId="28AEFF5E" w14:textId="77777777" w:rsidR="00E87EF7" w:rsidRDefault="00E87EF7" w:rsidP="00E87EF7">
      <w:r>
        <w:t xml:space="preserve">    for(i = 0; i &lt; n; i++) {</w:t>
      </w:r>
    </w:p>
    <w:p w14:paraId="5C878F9D" w14:textId="77777777" w:rsidR="00E87EF7" w:rsidRDefault="00E87EF7" w:rsidP="00E87EF7">
      <w:r>
        <w:t xml:space="preserve">        printf("P%d: ", i+1);</w:t>
      </w:r>
    </w:p>
    <w:p w14:paraId="579D6B67" w14:textId="77777777" w:rsidR="00E87EF7" w:rsidRDefault="00E87EF7" w:rsidP="00E87EF7">
      <w:r>
        <w:t xml:space="preserve">        scanf("%d", &amp;bt[i]);</w:t>
      </w:r>
    </w:p>
    <w:p w14:paraId="4D2E2170" w14:textId="77777777" w:rsidR="00E87EF7" w:rsidRDefault="00E87EF7" w:rsidP="00E87EF7">
      <w:r>
        <w:t xml:space="preserve">        rt[i] = bt[i]; // remaining time</w:t>
      </w:r>
    </w:p>
    <w:p w14:paraId="7DC5A96A" w14:textId="77777777" w:rsidR="00E87EF7" w:rsidRDefault="00E87EF7" w:rsidP="00E87EF7">
      <w:r>
        <w:t xml:space="preserve">    }</w:t>
      </w:r>
    </w:p>
    <w:p w14:paraId="23013EA5" w14:textId="77777777" w:rsidR="00E87EF7" w:rsidRDefault="00E87EF7" w:rsidP="00E87EF7"/>
    <w:p w14:paraId="01CD1297" w14:textId="77777777" w:rsidR="00E87EF7" w:rsidRDefault="00E87EF7" w:rsidP="00E87EF7">
      <w:r>
        <w:t xml:space="preserve">    printf("Enter time quantum: ");</w:t>
      </w:r>
    </w:p>
    <w:p w14:paraId="334EEBBF" w14:textId="77777777" w:rsidR="00E87EF7" w:rsidRDefault="00E87EF7" w:rsidP="00E87EF7">
      <w:r>
        <w:t xml:space="preserve">    scanf("%d", &amp;tq);</w:t>
      </w:r>
    </w:p>
    <w:p w14:paraId="75B6BD67" w14:textId="77777777" w:rsidR="00E87EF7" w:rsidRDefault="00E87EF7" w:rsidP="00E87EF7"/>
    <w:p w14:paraId="7E8D000A" w14:textId="77777777" w:rsidR="00E87EF7" w:rsidRDefault="00E87EF7" w:rsidP="00E87EF7">
      <w:r>
        <w:lastRenderedPageBreak/>
        <w:t xml:space="preserve">    while(1) {</w:t>
      </w:r>
    </w:p>
    <w:p w14:paraId="024787EE" w14:textId="77777777" w:rsidR="00E87EF7" w:rsidRDefault="00E87EF7" w:rsidP="00E87EF7">
      <w:r>
        <w:t xml:space="preserve">        int done = 1;</w:t>
      </w:r>
    </w:p>
    <w:p w14:paraId="0D367886" w14:textId="77777777" w:rsidR="00E87EF7" w:rsidRDefault="00E87EF7" w:rsidP="00E87EF7">
      <w:r>
        <w:t xml:space="preserve">        for(i = 0; i &lt; n; i++) {</w:t>
      </w:r>
    </w:p>
    <w:p w14:paraId="7DBA75F5" w14:textId="77777777" w:rsidR="00E87EF7" w:rsidRDefault="00E87EF7" w:rsidP="00E87EF7">
      <w:r>
        <w:t xml:space="preserve">            if(rt[i] &gt; 0) {</w:t>
      </w:r>
    </w:p>
    <w:p w14:paraId="754C418F" w14:textId="77777777" w:rsidR="00E87EF7" w:rsidRDefault="00E87EF7" w:rsidP="00E87EF7">
      <w:r>
        <w:t xml:space="preserve">                done = 0;</w:t>
      </w:r>
    </w:p>
    <w:p w14:paraId="097C0EE7" w14:textId="77777777" w:rsidR="00E87EF7" w:rsidRDefault="00E87EF7" w:rsidP="00E87EF7">
      <w:r>
        <w:t xml:space="preserve">                if(rt[i] &gt; tq) {</w:t>
      </w:r>
    </w:p>
    <w:p w14:paraId="77546272" w14:textId="77777777" w:rsidR="00E87EF7" w:rsidRDefault="00E87EF7" w:rsidP="00E87EF7">
      <w:r>
        <w:t xml:space="preserve">                    time += tq;</w:t>
      </w:r>
    </w:p>
    <w:p w14:paraId="7B51A7E5" w14:textId="77777777" w:rsidR="00E87EF7" w:rsidRDefault="00E87EF7" w:rsidP="00E87EF7">
      <w:r>
        <w:t xml:space="preserve">                    rt[i] -= tq;</w:t>
      </w:r>
    </w:p>
    <w:p w14:paraId="06A2FF65" w14:textId="77777777" w:rsidR="00E87EF7" w:rsidRDefault="00E87EF7" w:rsidP="00E87EF7">
      <w:r>
        <w:t xml:space="preserve">                } else {</w:t>
      </w:r>
    </w:p>
    <w:p w14:paraId="362C7B44" w14:textId="77777777" w:rsidR="00E87EF7" w:rsidRDefault="00E87EF7" w:rsidP="00E87EF7">
      <w:r>
        <w:t xml:space="preserve">                    time += rt[i];</w:t>
      </w:r>
    </w:p>
    <w:p w14:paraId="6381B4AC" w14:textId="77777777" w:rsidR="00E87EF7" w:rsidRDefault="00E87EF7" w:rsidP="00E87EF7">
      <w:r>
        <w:t xml:space="preserve">                    wt[i] = time - bt[i];</w:t>
      </w:r>
    </w:p>
    <w:p w14:paraId="01FD0394" w14:textId="77777777" w:rsidR="00E87EF7" w:rsidRDefault="00E87EF7" w:rsidP="00E87EF7">
      <w:r>
        <w:t xml:space="preserve">                    rt[i] = 0;</w:t>
      </w:r>
    </w:p>
    <w:p w14:paraId="627EF71E" w14:textId="77777777" w:rsidR="00E87EF7" w:rsidRDefault="00E87EF7" w:rsidP="00E87EF7">
      <w:r>
        <w:t xml:space="preserve">                }</w:t>
      </w:r>
    </w:p>
    <w:p w14:paraId="3BDB1623" w14:textId="77777777" w:rsidR="00E87EF7" w:rsidRDefault="00E87EF7" w:rsidP="00E87EF7">
      <w:r>
        <w:t xml:space="preserve">            }</w:t>
      </w:r>
    </w:p>
    <w:p w14:paraId="5EED1E32" w14:textId="77777777" w:rsidR="00E87EF7" w:rsidRDefault="00E87EF7" w:rsidP="00E87EF7">
      <w:r>
        <w:t xml:space="preserve">        }</w:t>
      </w:r>
    </w:p>
    <w:p w14:paraId="49AC4A11" w14:textId="77777777" w:rsidR="00E87EF7" w:rsidRDefault="00E87EF7" w:rsidP="00E87EF7">
      <w:r>
        <w:t xml:space="preserve">        if(done) break;</w:t>
      </w:r>
    </w:p>
    <w:p w14:paraId="71A24936" w14:textId="77777777" w:rsidR="00E87EF7" w:rsidRDefault="00E87EF7" w:rsidP="00E87EF7">
      <w:r>
        <w:t xml:space="preserve">    }</w:t>
      </w:r>
    </w:p>
    <w:p w14:paraId="79DF910D" w14:textId="77777777" w:rsidR="00E87EF7" w:rsidRDefault="00E87EF7" w:rsidP="00E87EF7"/>
    <w:p w14:paraId="10CCAA6B" w14:textId="77777777" w:rsidR="00E87EF7" w:rsidRDefault="00E87EF7" w:rsidP="00E87EF7">
      <w:r>
        <w:t xml:space="preserve">    for(i = 0; i &lt; n; i++) {</w:t>
      </w:r>
    </w:p>
    <w:p w14:paraId="16B286BE" w14:textId="77777777" w:rsidR="00E87EF7" w:rsidRDefault="00E87EF7" w:rsidP="00E87EF7">
      <w:r>
        <w:t xml:space="preserve">        tat[i] = bt[i] + wt[i];</w:t>
      </w:r>
    </w:p>
    <w:p w14:paraId="59E7DF85" w14:textId="77777777" w:rsidR="00E87EF7" w:rsidRDefault="00E87EF7" w:rsidP="00E87EF7">
      <w:r>
        <w:t xml:space="preserve">    }</w:t>
      </w:r>
    </w:p>
    <w:p w14:paraId="2F76C982" w14:textId="77777777" w:rsidR="00E87EF7" w:rsidRDefault="00E87EF7" w:rsidP="00E87EF7"/>
    <w:p w14:paraId="7B1D520C" w14:textId="77777777" w:rsidR="00E87EF7" w:rsidRDefault="00E87EF7" w:rsidP="00E87EF7">
      <w:r>
        <w:t xml:space="preserve">    printf("\nProcess\tBT\tWT\tTAT\n");</w:t>
      </w:r>
    </w:p>
    <w:p w14:paraId="2EE17DB0" w14:textId="77777777" w:rsidR="00E87EF7" w:rsidRDefault="00E87EF7" w:rsidP="00E87EF7">
      <w:r>
        <w:t xml:space="preserve">    for(i = 0; i &lt; n; i++) {</w:t>
      </w:r>
    </w:p>
    <w:p w14:paraId="1B9F8EFF" w14:textId="77777777" w:rsidR="00E87EF7" w:rsidRDefault="00E87EF7" w:rsidP="00E87EF7">
      <w:r>
        <w:t xml:space="preserve">        printf("P%d\t%d\t%d\t%d\n", i+1, bt[i], wt[i], tat[i]);</w:t>
      </w:r>
    </w:p>
    <w:p w14:paraId="533DA01B" w14:textId="77777777" w:rsidR="00E87EF7" w:rsidRDefault="00E87EF7" w:rsidP="00E87EF7">
      <w:r>
        <w:t xml:space="preserve">    }</w:t>
      </w:r>
    </w:p>
    <w:p w14:paraId="7E3412FB" w14:textId="77777777" w:rsidR="00E87EF7" w:rsidRDefault="00E87EF7" w:rsidP="00E87EF7"/>
    <w:p w14:paraId="2EC92BF5" w14:textId="77777777" w:rsidR="00E87EF7" w:rsidRDefault="00E87EF7" w:rsidP="00E87EF7">
      <w:r>
        <w:t xml:space="preserve">    return 0;</w:t>
      </w:r>
    </w:p>
    <w:p w14:paraId="36B49443" w14:textId="17B4D65A" w:rsidR="00AF2C64" w:rsidRDefault="00E87EF7">
      <w:r>
        <w:t>}</w:t>
      </w:r>
    </w:p>
    <w:p w14:paraId="1EC52A43" w14:textId="7C0F12AC" w:rsidR="00E87EF7" w:rsidRDefault="00E87EF7">
      <w:pPr>
        <w:rPr>
          <w:i/>
          <w:iCs/>
        </w:rPr>
      </w:pPr>
      <w:r w:rsidRPr="00E87EF7">
        <w:rPr>
          <w:i/>
          <w:iCs/>
        </w:rPr>
        <w:lastRenderedPageBreak/>
        <w:t>Output</w:t>
      </w:r>
      <w:r>
        <w:rPr>
          <w:i/>
          <w:iCs/>
        </w:rPr>
        <w:t>-</w:t>
      </w:r>
    </w:p>
    <w:p w14:paraId="4A13C57E" w14:textId="77777777" w:rsidR="00E87EF7" w:rsidRDefault="00E87EF7" w:rsidP="00E87EF7">
      <w:r>
        <w:t>Enter number of processes: 3</w:t>
      </w:r>
    </w:p>
    <w:p w14:paraId="738C5BE5" w14:textId="77777777" w:rsidR="00E87EF7" w:rsidRDefault="00E87EF7" w:rsidP="00E87EF7">
      <w:r>
        <w:t>Enter burst times:</w:t>
      </w:r>
    </w:p>
    <w:p w14:paraId="6AAE5A52" w14:textId="77777777" w:rsidR="00E87EF7" w:rsidRDefault="00E87EF7" w:rsidP="00E87EF7">
      <w:r>
        <w:t>P1: 10</w:t>
      </w:r>
    </w:p>
    <w:p w14:paraId="3DCBFEFD" w14:textId="77777777" w:rsidR="00E87EF7" w:rsidRDefault="00E87EF7" w:rsidP="00E87EF7">
      <w:r>
        <w:t>P2: 5</w:t>
      </w:r>
    </w:p>
    <w:p w14:paraId="56020BC5" w14:textId="77777777" w:rsidR="00E87EF7" w:rsidRDefault="00E87EF7" w:rsidP="00E87EF7">
      <w:r>
        <w:t>P3: 8</w:t>
      </w:r>
    </w:p>
    <w:p w14:paraId="278A78EF" w14:textId="77777777" w:rsidR="00E87EF7" w:rsidRDefault="00E87EF7" w:rsidP="00E87EF7">
      <w:r>
        <w:t>Enter time quantum: 2</w:t>
      </w:r>
    </w:p>
    <w:p w14:paraId="064E1FAD" w14:textId="77777777" w:rsidR="00E87EF7" w:rsidRDefault="00E87EF7" w:rsidP="00E87EF7"/>
    <w:p w14:paraId="7E21E1D2" w14:textId="77777777" w:rsidR="00E87EF7" w:rsidRDefault="00E87EF7" w:rsidP="00E87EF7">
      <w:r>
        <w:t>Process</w:t>
      </w:r>
      <w:r>
        <w:tab/>
        <w:t>BT</w:t>
      </w:r>
      <w:r>
        <w:tab/>
        <w:t>WT</w:t>
      </w:r>
      <w:r>
        <w:tab/>
        <w:t>TAT</w:t>
      </w:r>
    </w:p>
    <w:p w14:paraId="74E13B68" w14:textId="77777777" w:rsidR="00E87EF7" w:rsidRDefault="00E87EF7" w:rsidP="00E87EF7">
      <w:r>
        <w:t>P1</w:t>
      </w:r>
      <w:r>
        <w:tab/>
        <w:t>10</w:t>
      </w:r>
      <w:r>
        <w:tab/>
        <w:t>13</w:t>
      </w:r>
      <w:r>
        <w:tab/>
        <w:t>23</w:t>
      </w:r>
    </w:p>
    <w:p w14:paraId="7FB10A60" w14:textId="77777777" w:rsidR="00E87EF7" w:rsidRDefault="00E87EF7" w:rsidP="00E87EF7">
      <w:r>
        <w:t>P2</w:t>
      </w:r>
      <w:r>
        <w:tab/>
        <w:t>5</w:t>
      </w:r>
      <w:r>
        <w:tab/>
        <w:t>6</w:t>
      </w:r>
      <w:r>
        <w:tab/>
        <w:t>11</w:t>
      </w:r>
    </w:p>
    <w:p w14:paraId="30DFB4C1" w14:textId="45E7FFFB" w:rsidR="00E87EF7" w:rsidRPr="00E87EF7" w:rsidRDefault="00E87EF7" w:rsidP="00E87EF7">
      <w:r>
        <w:t>P3</w:t>
      </w:r>
      <w:r>
        <w:tab/>
        <w:t>8</w:t>
      </w:r>
      <w:r>
        <w:tab/>
        <w:t>12</w:t>
      </w:r>
      <w:r>
        <w:tab/>
        <w:t>20</w:t>
      </w:r>
    </w:p>
    <w:p w14:paraId="13AD40BF" w14:textId="77777777" w:rsidR="00AF2C64" w:rsidRDefault="00AF2C64" w:rsidP="00AF2C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652BA0" w14:textId="77777777" w:rsid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4023D5A6" w14:textId="77777777" w:rsid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49B28F8C" w14:textId="77777777" w:rsid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601BD3C3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A3EA5E5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073BD84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07B37C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0751D9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27CA50D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4D6E66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53C6283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0F0FBE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75162D7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19ABCA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EADF530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DC20B92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5D5BC8C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118DE1A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9E1B170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FB0CE1" w14:textId="77777777" w:rsidR="00E87EF7" w:rsidRDefault="00E87EF7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9E45AE1" w14:textId="77777777" w:rsidR="00E87EF7" w:rsidRDefault="00E87EF7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47BA002" w14:textId="77777777" w:rsidR="00E87EF7" w:rsidRDefault="00E87EF7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61FE7D" w14:textId="77777777" w:rsidR="00E87EF7" w:rsidRDefault="00E87EF7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5D6DDF1" w14:textId="77777777" w:rsidR="00E87EF7" w:rsidRDefault="00E87EF7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DB3683D" w14:textId="77777777" w:rsidR="00E87EF7" w:rsidRDefault="00E87EF7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3AD881" w14:textId="77777777" w:rsidR="00E87EF7" w:rsidRDefault="00E87EF7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B1EF2AA" w14:textId="77777777" w:rsidR="00E87EF7" w:rsidRDefault="00E87EF7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193150B" w14:textId="77777777" w:rsidR="00E87EF7" w:rsidRDefault="00E87EF7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3C03EE" w14:textId="77777777" w:rsidR="00E87EF7" w:rsidRDefault="00E87EF7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00CCEF8" w14:textId="77777777" w:rsidR="00E87EF7" w:rsidRDefault="00E87EF7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8F1777E" w14:textId="77777777" w:rsidR="00E87EF7" w:rsidRDefault="00E87EF7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48D3558" w14:textId="77777777" w:rsidR="00E87EF7" w:rsidRDefault="00E87EF7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DE5A528" w14:textId="77777777" w:rsidR="00E87EF7" w:rsidRDefault="00E87EF7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D3FA662" w14:textId="77777777" w:rsidR="00E87EF7" w:rsidRDefault="00E87EF7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5446687" w14:textId="77777777" w:rsidR="00E87EF7" w:rsidRDefault="00E87EF7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4F05B0" w14:textId="77777777" w:rsidR="00E87EF7" w:rsidRDefault="00E87EF7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B8A02F2" w14:textId="1A3C4B63" w:rsidR="008A75EA" w:rsidRP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A75EA">
        <w:rPr>
          <w:rFonts w:ascii="Times New Roman" w:hAnsi="Times New Roman" w:cs="Times New Roman"/>
          <w:b/>
          <w:bCs/>
          <w:i/>
          <w:iCs/>
          <w:sz w:val="40"/>
          <w:szCs w:val="40"/>
        </w:rPr>
        <w:t>Thank You</w:t>
      </w:r>
    </w:p>
    <w:sectPr w:rsidR="008A75EA" w:rsidRPr="008A75EA" w:rsidSect="00360D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5AB9F" w14:textId="77777777" w:rsidR="00B20C90" w:rsidRDefault="00B20C90" w:rsidP="007C19D4">
      <w:pPr>
        <w:spacing w:after="0" w:line="240" w:lineRule="auto"/>
      </w:pPr>
      <w:r>
        <w:separator/>
      </w:r>
    </w:p>
  </w:endnote>
  <w:endnote w:type="continuationSeparator" w:id="0">
    <w:p w14:paraId="6934832B" w14:textId="77777777" w:rsidR="00B20C90" w:rsidRDefault="00B20C90" w:rsidP="007C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15161" w14:textId="77777777" w:rsidR="000C7A53" w:rsidRDefault="000C7A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18520"/>
      <w:docPartObj>
        <w:docPartGallery w:val="Page Numbers (Bottom of Page)"/>
        <w:docPartUnique/>
      </w:docPartObj>
    </w:sdtPr>
    <w:sdtContent>
      <w:p w14:paraId="069288E4" w14:textId="77777777" w:rsidR="007C19D4" w:rsidRDefault="00714B17" w:rsidP="000C7A53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41A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A5391" w14:textId="77777777" w:rsidR="007C19D4" w:rsidRDefault="007C19D4" w:rsidP="007C19D4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6E9BB" w14:textId="77777777" w:rsidR="000C7A53" w:rsidRDefault="000C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5141B" w14:textId="77777777" w:rsidR="00B20C90" w:rsidRDefault="00B20C90" w:rsidP="007C19D4">
      <w:pPr>
        <w:spacing w:after="0" w:line="240" w:lineRule="auto"/>
      </w:pPr>
      <w:r>
        <w:separator/>
      </w:r>
    </w:p>
  </w:footnote>
  <w:footnote w:type="continuationSeparator" w:id="0">
    <w:p w14:paraId="1111A153" w14:textId="77777777" w:rsidR="00B20C90" w:rsidRDefault="00B20C90" w:rsidP="007C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4A619" w14:textId="565E4D22" w:rsidR="007C3F10" w:rsidRDefault="00000000">
    <w:pPr>
      <w:pStyle w:val="Header"/>
    </w:pPr>
    <w:r>
      <w:rPr>
        <w:noProof/>
      </w:rPr>
      <w:pict w14:anchorId="6DA7B8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29829" o:spid="_x0000_s1028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Raghav Agrawal 23I405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856C1" w14:textId="1E71E1D3" w:rsidR="007C19D4" w:rsidRPr="00B16E1B" w:rsidRDefault="00000000">
    <w:pPr>
      <w:pStyle w:val="Header"/>
      <w:rPr>
        <w:sz w:val="16"/>
        <w:szCs w:val="16"/>
        <w:lang w:val="en-US"/>
      </w:rPr>
    </w:pPr>
    <w:r>
      <w:rPr>
        <w:noProof/>
      </w:rPr>
      <w:pict w14:anchorId="1B5EC9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29830" o:spid="_x0000_s1029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Raghav Agrawal 23I4056"/>
          <w10:wrap anchorx="margin" anchory="margin"/>
        </v:shape>
      </w:pict>
    </w:r>
    <w:r w:rsidR="00B16E1B" w:rsidRPr="00B16E1B">
      <w:rPr>
        <w:sz w:val="16"/>
        <w:szCs w:val="16"/>
        <w:lang w:val="en-US"/>
      </w:rPr>
      <w:t>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94D65" w14:textId="118E778A" w:rsidR="007C3F10" w:rsidRDefault="00000000">
    <w:pPr>
      <w:pStyle w:val="Header"/>
    </w:pPr>
    <w:r>
      <w:rPr>
        <w:noProof/>
      </w:rPr>
      <w:pict w14:anchorId="26AB37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29828" o:spid="_x0000_s1027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Raghav Agrawal 23I405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11DB"/>
    <w:multiLevelType w:val="hybridMultilevel"/>
    <w:tmpl w:val="5DBA1E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37F12"/>
    <w:multiLevelType w:val="hybridMultilevel"/>
    <w:tmpl w:val="60FC22B0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7575104"/>
    <w:multiLevelType w:val="hybridMultilevel"/>
    <w:tmpl w:val="AD0E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024E5"/>
    <w:multiLevelType w:val="hybridMultilevel"/>
    <w:tmpl w:val="EBF01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26CF4"/>
    <w:multiLevelType w:val="hybridMultilevel"/>
    <w:tmpl w:val="E7065A3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C22FF"/>
    <w:multiLevelType w:val="hybridMultilevel"/>
    <w:tmpl w:val="9256882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249117BA"/>
    <w:multiLevelType w:val="hybridMultilevel"/>
    <w:tmpl w:val="E8405B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302C78"/>
    <w:multiLevelType w:val="hybridMultilevel"/>
    <w:tmpl w:val="84320784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CA416DE"/>
    <w:multiLevelType w:val="hybridMultilevel"/>
    <w:tmpl w:val="4F90D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011FE"/>
    <w:multiLevelType w:val="hybridMultilevel"/>
    <w:tmpl w:val="FB5A58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A3BAD"/>
    <w:multiLevelType w:val="hybridMultilevel"/>
    <w:tmpl w:val="2FA8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17DAD"/>
    <w:multiLevelType w:val="hybridMultilevel"/>
    <w:tmpl w:val="6248F3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646808"/>
    <w:multiLevelType w:val="hybridMultilevel"/>
    <w:tmpl w:val="81DC73A0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4F234314"/>
    <w:multiLevelType w:val="hybridMultilevel"/>
    <w:tmpl w:val="0F20A4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C62E3F"/>
    <w:multiLevelType w:val="hybridMultilevel"/>
    <w:tmpl w:val="CE5AEB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0E748A"/>
    <w:multiLevelType w:val="hybridMultilevel"/>
    <w:tmpl w:val="6B7A7E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951422"/>
    <w:multiLevelType w:val="multilevel"/>
    <w:tmpl w:val="07A0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E50784"/>
    <w:multiLevelType w:val="hybridMultilevel"/>
    <w:tmpl w:val="85B054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CA570A"/>
    <w:multiLevelType w:val="hybridMultilevel"/>
    <w:tmpl w:val="C8A05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F93FEE"/>
    <w:multiLevelType w:val="hybridMultilevel"/>
    <w:tmpl w:val="A5CCFC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86061">
    <w:abstractNumId w:val="10"/>
  </w:num>
  <w:num w:numId="2" w16cid:durableId="1140458646">
    <w:abstractNumId w:val="3"/>
  </w:num>
  <w:num w:numId="3" w16cid:durableId="1329749767">
    <w:abstractNumId w:val="5"/>
  </w:num>
  <w:num w:numId="4" w16cid:durableId="1069307294">
    <w:abstractNumId w:val="15"/>
  </w:num>
  <w:num w:numId="5" w16cid:durableId="1760516146">
    <w:abstractNumId w:val="7"/>
  </w:num>
  <w:num w:numId="6" w16cid:durableId="1093628448">
    <w:abstractNumId w:val="1"/>
  </w:num>
  <w:num w:numId="7" w16cid:durableId="396560859">
    <w:abstractNumId w:val="14"/>
  </w:num>
  <w:num w:numId="8" w16cid:durableId="1945533016">
    <w:abstractNumId w:val="17"/>
  </w:num>
  <w:num w:numId="9" w16cid:durableId="1538616703">
    <w:abstractNumId w:val="18"/>
  </w:num>
  <w:num w:numId="10" w16cid:durableId="1235893536">
    <w:abstractNumId w:val="6"/>
  </w:num>
  <w:num w:numId="11" w16cid:durableId="845171029">
    <w:abstractNumId w:val="11"/>
  </w:num>
  <w:num w:numId="12" w16cid:durableId="600334208">
    <w:abstractNumId w:val="2"/>
  </w:num>
  <w:num w:numId="13" w16cid:durableId="1886794654">
    <w:abstractNumId w:val="19"/>
  </w:num>
  <w:num w:numId="14" w16cid:durableId="2009750364">
    <w:abstractNumId w:val="8"/>
  </w:num>
  <w:num w:numId="15" w16cid:durableId="1005279467">
    <w:abstractNumId w:val="0"/>
  </w:num>
  <w:num w:numId="16" w16cid:durableId="1387485023">
    <w:abstractNumId w:val="16"/>
  </w:num>
  <w:num w:numId="17" w16cid:durableId="390346026">
    <w:abstractNumId w:val="12"/>
  </w:num>
  <w:num w:numId="18" w16cid:durableId="1753116751">
    <w:abstractNumId w:val="13"/>
  </w:num>
  <w:num w:numId="19" w16cid:durableId="139931737">
    <w:abstractNumId w:val="9"/>
  </w:num>
  <w:num w:numId="20" w16cid:durableId="82723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AE9"/>
    <w:rsid w:val="0002400B"/>
    <w:rsid w:val="00091F84"/>
    <w:rsid w:val="000950EB"/>
    <w:rsid w:val="000A1671"/>
    <w:rsid w:val="000C7A53"/>
    <w:rsid w:val="000D0155"/>
    <w:rsid w:val="00124B86"/>
    <w:rsid w:val="00126B6B"/>
    <w:rsid w:val="00160BE8"/>
    <w:rsid w:val="00161ED9"/>
    <w:rsid w:val="00165A37"/>
    <w:rsid w:val="00165F84"/>
    <w:rsid w:val="00181856"/>
    <w:rsid w:val="00197029"/>
    <w:rsid w:val="001B092A"/>
    <w:rsid w:val="00205241"/>
    <w:rsid w:val="00223F51"/>
    <w:rsid w:val="0026561C"/>
    <w:rsid w:val="00317BA0"/>
    <w:rsid w:val="00334825"/>
    <w:rsid w:val="00360D21"/>
    <w:rsid w:val="00382835"/>
    <w:rsid w:val="00394E87"/>
    <w:rsid w:val="003D6D94"/>
    <w:rsid w:val="003E06A3"/>
    <w:rsid w:val="003E5A2C"/>
    <w:rsid w:val="003F7D62"/>
    <w:rsid w:val="00440944"/>
    <w:rsid w:val="00441AE9"/>
    <w:rsid w:val="00444FD8"/>
    <w:rsid w:val="00454A14"/>
    <w:rsid w:val="004771C8"/>
    <w:rsid w:val="004F2C6C"/>
    <w:rsid w:val="004F5158"/>
    <w:rsid w:val="004F67B0"/>
    <w:rsid w:val="00515CAA"/>
    <w:rsid w:val="0053682E"/>
    <w:rsid w:val="00546593"/>
    <w:rsid w:val="00594FA0"/>
    <w:rsid w:val="00625369"/>
    <w:rsid w:val="00636FDB"/>
    <w:rsid w:val="00650148"/>
    <w:rsid w:val="00652341"/>
    <w:rsid w:val="00673737"/>
    <w:rsid w:val="006A6553"/>
    <w:rsid w:val="006B661E"/>
    <w:rsid w:val="00714B17"/>
    <w:rsid w:val="00734517"/>
    <w:rsid w:val="00746E99"/>
    <w:rsid w:val="007A146E"/>
    <w:rsid w:val="007A7F0A"/>
    <w:rsid w:val="007B50DC"/>
    <w:rsid w:val="007C19D4"/>
    <w:rsid w:val="007C3F10"/>
    <w:rsid w:val="00881371"/>
    <w:rsid w:val="008A1037"/>
    <w:rsid w:val="008A75EA"/>
    <w:rsid w:val="00946B57"/>
    <w:rsid w:val="0096372C"/>
    <w:rsid w:val="00967FA4"/>
    <w:rsid w:val="0098756D"/>
    <w:rsid w:val="009A0649"/>
    <w:rsid w:val="009B34B1"/>
    <w:rsid w:val="009D2372"/>
    <w:rsid w:val="00A0696C"/>
    <w:rsid w:val="00A23F44"/>
    <w:rsid w:val="00A26F5A"/>
    <w:rsid w:val="00A66FB6"/>
    <w:rsid w:val="00AF2C64"/>
    <w:rsid w:val="00B16E1B"/>
    <w:rsid w:val="00B20C90"/>
    <w:rsid w:val="00B70F10"/>
    <w:rsid w:val="00B75591"/>
    <w:rsid w:val="00B821EF"/>
    <w:rsid w:val="00BE3B23"/>
    <w:rsid w:val="00C12B96"/>
    <w:rsid w:val="00C675AE"/>
    <w:rsid w:val="00C725FB"/>
    <w:rsid w:val="00C819CE"/>
    <w:rsid w:val="00CA6B79"/>
    <w:rsid w:val="00CB3DA2"/>
    <w:rsid w:val="00CD045B"/>
    <w:rsid w:val="00D228AE"/>
    <w:rsid w:val="00D33DEC"/>
    <w:rsid w:val="00D53AA2"/>
    <w:rsid w:val="00DA1F08"/>
    <w:rsid w:val="00E02DA5"/>
    <w:rsid w:val="00E261C5"/>
    <w:rsid w:val="00E3452E"/>
    <w:rsid w:val="00E70A6F"/>
    <w:rsid w:val="00E75676"/>
    <w:rsid w:val="00E85159"/>
    <w:rsid w:val="00E87EF7"/>
    <w:rsid w:val="00EA438B"/>
    <w:rsid w:val="00ED4623"/>
    <w:rsid w:val="00EE1BBD"/>
    <w:rsid w:val="00EE2979"/>
    <w:rsid w:val="00F10FF4"/>
    <w:rsid w:val="00F11A50"/>
    <w:rsid w:val="00F1727A"/>
    <w:rsid w:val="00F31DF2"/>
    <w:rsid w:val="00F5270A"/>
    <w:rsid w:val="00F60152"/>
    <w:rsid w:val="00F875A2"/>
    <w:rsid w:val="00FD7D0A"/>
    <w:rsid w:val="00FE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5FEB1"/>
  <w15:docId w15:val="{EB53348A-498F-4B49-B52A-D486160F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52E"/>
    <w:pPr>
      <w:spacing w:after="200" w:line="276" w:lineRule="auto"/>
    </w:pPr>
    <w:rPr>
      <w:rFonts w:ascii="Calibri" w:eastAsia="Calibri" w:hAnsi="Calibri" w:cs="Calibri"/>
      <w:sz w:val="20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87"/>
    <w:rPr>
      <w:rFonts w:ascii="Tahoma" w:eastAsia="Calibri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394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9D4"/>
    <w:rPr>
      <w:rFonts w:ascii="Calibri" w:eastAsia="Calibri" w:hAnsi="Calibri" w:cs="Calibri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C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9D4"/>
    <w:rPr>
      <w:rFonts w:ascii="Calibri" w:eastAsia="Calibri" w:hAnsi="Calibri" w:cs="Calibri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t.dauniv.ac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ET-f\Desktop\Computer%20Hardware%20Lab\Poorim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F09A4-CFEE-467D-B216-50F500C6E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Poorima Template</Template>
  <TotalTime>2</TotalTime>
  <Pages>8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IET-f</dc:creator>
  <cp:lastModifiedBy>Raghav Agrawal</cp:lastModifiedBy>
  <cp:revision>2</cp:revision>
  <dcterms:created xsi:type="dcterms:W3CDTF">2025-04-23T04:43:00Z</dcterms:created>
  <dcterms:modified xsi:type="dcterms:W3CDTF">2025-04-23T04:43:00Z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806940de-8333-418d-b83e-2ad0639ca123</vt:lpwstr>
  </property>
</Properties>
</file>